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53538E" w14:textId="77777777" w:rsidR="00D176E2" w:rsidRDefault="00D176E2" w:rsidP="00D176E2">
      <w:pPr>
        <w:shd w:val="clear" w:color="auto" w:fill="FFFFFF" w:themeFill="background1"/>
        <w:jc w:val="center"/>
        <w:rPr>
          <w:rFonts w:ascii="Courier New" w:hAnsi="Courier New" w:cs="Courier New"/>
          <w:noProof/>
          <w:sz w:val="16"/>
          <w:szCs w:val="16"/>
          <w:lang w:val="en-US" w:eastAsia="en-US"/>
        </w:rPr>
      </w:pPr>
    </w:p>
    <w:p w14:paraId="71B925CE" w14:textId="77777777" w:rsidR="00D176E2" w:rsidRDefault="00D176E2" w:rsidP="00D176E2">
      <w:pPr>
        <w:shd w:val="clear" w:color="auto" w:fill="FFFFFF" w:themeFill="background1"/>
        <w:jc w:val="center"/>
        <w:rPr>
          <w:rFonts w:ascii="Courier New" w:hAnsi="Courier New" w:cs="Courier New"/>
          <w:noProof/>
          <w:sz w:val="16"/>
          <w:szCs w:val="16"/>
          <w:lang w:val="en-US" w:eastAsia="en-US"/>
        </w:rPr>
      </w:pPr>
    </w:p>
    <w:p w14:paraId="66EC4B04" w14:textId="77777777" w:rsidR="00D176E2" w:rsidRPr="00AE17C2" w:rsidRDefault="00D176E2" w:rsidP="00D176E2">
      <w:pPr>
        <w:shd w:val="clear" w:color="auto" w:fill="FFFFFF" w:themeFill="background1"/>
        <w:jc w:val="center"/>
        <w:rPr>
          <w:rFonts w:ascii="Courier New" w:hAnsi="Courier New" w:cs="Courier New"/>
          <w:sz w:val="16"/>
          <w:szCs w:val="16"/>
        </w:rPr>
      </w:pPr>
      <w:r w:rsidRPr="00AE17C2">
        <w:rPr>
          <w:rFonts w:ascii="Courier New" w:hAnsi="Courier New" w:cs="Courier New"/>
          <w:noProof/>
          <w:sz w:val="16"/>
          <w:szCs w:val="16"/>
          <w:lang w:val="en-US" w:eastAsia="en-US"/>
        </w:rPr>
        <w:drawing>
          <wp:inline distT="0" distB="0" distL="0" distR="0" wp14:anchorId="5FDAFD98" wp14:editId="6F3F985E">
            <wp:extent cx="676275" cy="6762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761" cy="677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6C9F9" w14:textId="77777777" w:rsidR="00D176E2" w:rsidRPr="00AE17C2" w:rsidRDefault="00D176E2" w:rsidP="00D176E2">
      <w:pPr>
        <w:shd w:val="clear" w:color="auto" w:fill="FFFFFF" w:themeFill="background1"/>
        <w:jc w:val="center"/>
        <w:rPr>
          <w:rFonts w:ascii="Courier New" w:hAnsi="Courier New" w:cs="Courier New"/>
          <w:sz w:val="16"/>
          <w:szCs w:val="16"/>
        </w:rPr>
      </w:pPr>
    </w:p>
    <w:p w14:paraId="297F100D" w14:textId="77777777" w:rsidR="00D176E2" w:rsidRPr="00AE17C2" w:rsidRDefault="00D176E2" w:rsidP="00D176E2">
      <w:pPr>
        <w:shd w:val="clear" w:color="auto" w:fill="FFFFFF" w:themeFill="background1"/>
        <w:jc w:val="center"/>
        <w:rPr>
          <w:rFonts w:ascii="Courier New" w:hAnsi="Courier New" w:cs="Courier New"/>
          <w:b/>
          <w:sz w:val="16"/>
          <w:szCs w:val="16"/>
        </w:rPr>
      </w:pPr>
      <w:r w:rsidRPr="00AE17C2">
        <w:rPr>
          <w:rFonts w:ascii="Courier New" w:hAnsi="Courier New" w:cs="Courier New"/>
          <w:b/>
          <w:sz w:val="16"/>
          <w:szCs w:val="16"/>
        </w:rPr>
        <w:t>M/S Pakwann Restaurant</w:t>
      </w:r>
    </w:p>
    <w:tbl>
      <w:tblPr>
        <w:tblStyle w:val="TableGrid"/>
        <w:tblW w:w="29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88"/>
      </w:tblGrid>
      <w:tr w:rsidR="00D176E2" w:rsidRPr="00AE17C2" w14:paraId="23A1D027" w14:textId="77777777" w:rsidTr="005D4E67">
        <w:tc>
          <w:tcPr>
            <w:tcW w:w="2988" w:type="dxa"/>
            <w:hideMark/>
          </w:tcPr>
          <w:p w14:paraId="0A979E37" w14:textId="77777777" w:rsidR="00D176E2" w:rsidRPr="00AE17C2" w:rsidRDefault="00D176E2" w:rsidP="005D4E67">
            <w:pPr>
              <w:shd w:val="clear" w:color="auto" w:fill="FFFFFF" w:themeFill="background1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AE17C2">
              <w:rPr>
                <w:rFonts w:ascii="Courier New" w:hAnsi="Courier New" w:cs="Courier New"/>
                <w:sz w:val="16"/>
                <w:szCs w:val="16"/>
              </w:rPr>
              <w:t>New Gandhi Nagar</w:t>
            </w:r>
          </w:p>
          <w:p w14:paraId="759D4F23" w14:textId="77777777" w:rsidR="00D176E2" w:rsidRPr="00AE17C2" w:rsidRDefault="00D176E2" w:rsidP="005D4E67">
            <w:pPr>
              <w:shd w:val="clear" w:color="auto" w:fill="FFFFFF" w:themeFill="background1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AE17C2">
              <w:rPr>
                <w:rFonts w:ascii="Courier New" w:hAnsi="Courier New" w:cs="Courier New"/>
                <w:sz w:val="16"/>
                <w:szCs w:val="16"/>
              </w:rPr>
              <w:t>Ghaziabad UP</w:t>
            </w:r>
          </w:p>
          <w:p w14:paraId="2EF1E388" w14:textId="77777777" w:rsidR="00D176E2" w:rsidRPr="00AE17C2" w:rsidRDefault="00D176E2" w:rsidP="005D4E67">
            <w:pPr>
              <w:shd w:val="clear" w:color="auto" w:fill="FFFFFF" w:themeFill="background1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AE17C2">
              <w:rPr>
                <w:rFonts w:ascii="Courier New" w:hAnsi="Courier New" w:cs="Courier New"/>
                <w:sz w:val="16"/>
                <w:szCs w:val="16"/>
              </w:rPr>
              <w:t>201001</w:t>
            </w:r>
          </w:p>
          <w:p w14:paraId="10B2AEF4" w14:textId="77777777" w:rsidR="00D176E2" w:rsidRPr="00AE17C2" w:rsidRDefault="00D176E2" w:rsidP="005D4E67">
            <w:pPr>
              <w:shd w:val="clear" w:color="auto" w:fill="FFFFFF" w:themeFill="background1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AE17C2">
              <w:rPr>
                <w:rFonts w:ascii="Courier New" w:hAnsi="Courier New" w:cs="Courier New"/>
                <w:sz w:val="16"/>
                <w:szCs w:val="16"/>
              </w:rPr>
              <w:t>GSTIN: 09AAMFN9536G2AQ</w:t>
            </w:r>
          </w:p>
          <w:p w14:paraId="31EE7240" w14:textId="77777777" w:rsidR="00D176E2" w:rsidRPr="00AE17C2" w:rsidRDefault="00D176E2" w:rsidP="005D4E67">
            <w:pPr>
              <w:shd w:val="clear" w:color="auto" w:fill="FFFFFF" w:themeFill="background1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AE17C2">
              <w:rPr>
                <w:rFonts w:ascii="Courier New" w:hAnsi="Courier New" w:cs="Courier New"/>
                <w:sz w:val="16"/>
                <w:szCs w:val="16"/>
              </w:rPr>
              <w:t>--------------------------</w:t>
            </w:r>
          </w:p>
        </w:tc>
      </w:tr>
    </w:tbl>
    <w:p w14:paraId="11BB25E9" w14:textId="77777777" w:rsidR="00D176E2" w:rsidRPr="00AE17C2" w:rsidRDefault="00D176E2" w:rsidP="00D176E2">
      <w:pPr>
        <w:shd w:val="clear" w:color="auto" w:fill="FFFFFF" w:themeFill="background1"/>
        <w:jc w:val="center"/>
        <w:rPr>
          <w:rFonts w:ascii="Courier New" w:hAnsi="Courier New" w:cs="Courier New"/>
          <w:sz w:val="16"/>
          <w:szCs w:val="16"/>
        </w:rPr>
      </w:pPr>
      <w:r w:rsidRPr="00AE17C2">
        <w:rPr>
          <w:rFonts w:ascii="Courier New" w:hAnsi="Courier New" w:cs="Courier New"/>
          <w:sz w:val="16"/>
          <w:szCs w:val="16"/>
        </w:rPr>
        <w:t>****Retail Invoice*****</w:t>
      </w:r>
    </w:p>
    <w:p w14:paraId="53AA28E5" w14:textId="77777777" w:rsidR="00D176E2" w:rsidRPr="00AE17C2" w:rsidRDefault="00D176E2" w:rsidP="00D176E2">
      <w:pPr>
        <w:shd w:val="clear" w:color="auto" w:fill="FFFFFF" w:themeFill="background1"/>
        <w:jc w:val="center"/>
        <w:rPr>
          <w:rFonts w:ascii="Courier New" w:hAnsi="Courier New" w:cs="Courier New"/>
          <w:sz w:val="16"/>
          <w:szCs w:val="16"/>
        </w:rPr>
      </w:pPr>
      <w:r w:rsidRPr="00AE17C2">
        <w:rPr>
          <w:rFonts w:ascii="Courier New" w:hAnsi="Courier New" w:cs="Courier New"/>
          <w:sz w:val="16"/>
          <w:szCs w:val="16"/>
        </w:rPr>
        <w:t>-------------------------</w:t>
      </w:r>
    </w:p>
    <w:tbl>
      <w:tblPr>
        <w:tblStyle w:val="TableGrid"/>
        <w:tblW w:w="29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0"/>
        <w:gridCol w:w="139"/>
        <w:gridCol w:w="1415"/>
      </w:tblGrid>
      <w:tr w:rsidR="00D176E2" w:rsidRPr="00AE17C2" w14:paraId="2D6884F5" w14:textId="77777777" w:rsidTr="005D4E67">
        <w:tc>
          <w:tcPr>
            <w:tcW w:w="1549" w:type="dxa"/>
            <w:gridSpan w:val="2"/>
            <w:hideMark/>
          </w:tcPr>
          <w:p w14:paraId="41EFBD72" w14:textId="77777777" w:rsidR="00D176E2" w:rsidRPr="00AE17C2" w:rsidRDefault="00D176E2" w:rsidP="005D4E67">
            <w:pPr>
              <w:shd w:val="clear" w:color="auto" w:fill="FFFFFF" w:themeFill="background1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AE17C2">
              <w:rPr>
                <w:rFonts w:ascii="Courier New" w:hAnsi="Courier New" w:cs="Courier New"/>
                <w:sz w:val="16"/>
                <w:szCs w:val="16"/>
              </w:rPr>
              <w:t>DATE</w:t>
            </w:r>
          </w:p>
        </w:tc>
        <w:tc>
          <w:tcPr>
            <w:tcW w:w="1415" w:type="dxa"/>
            <w:hideMark/>
          </w:tcPr>
          <w:p w14:paraId="2543999B" w14:textId="77777777" w:rsidR="00D176E2" w:rsidRPr="00AE17C2" w:rsidRDefault="00D176E2" w:rsidP="005D4E67">
            <w:pPr>
              <w:shd w:val="clear" w:color="auto" w:fill="FFFFFF" w:themeFill="background1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AE17C2">
              <w:rPr>
                <w:rFonts w:ascii="Courier New" w:hAnsi="Courier New" w:cs="Courier New"/>
                <w:sz w:val="16"/>
                <w:szCs w:val="16"/>
              </w:rPr>
              <w:t>TIME</w:t>
            </w:r>
          </w:p>
        </w:tc>
      </w:tr>
      <w:tr w:rsidR="00D176E2" w:rsidRPr="00AE17C2" w14:paraId="76B4E767" w14:textId="77777777" w:rsidTr="005D4E67">
        <w:tc>
          <w:tcPr>
            <w:tcW w:w="1549" w:type="dxa"/>
            <w:gridSpan w:val="2"/>
            <w:hideMark/>
          </w:tcPr>
          <w:p w14:paraId="1DC186F1" w14:textId="77777777" w:rsidR="00D176E2" w:rsidRPr="00AE17C2" w:rsidRDefault="00D176E2" w:rsidP="005D4E67">
            <w:pPr>
              <w:shd w:val="clear" w:color="auto" w:fill="FFFFFF" w:themeFill="background1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  <w:lang w:val="en-IN" w:eastAsia="en-IN"/>
              </w:rPr>
            </w:pPr>
            <w:r w:rsidRPr="00AE17C2">
              <w:rPr>
                <w:rFonts w:ascii="Courier New" w:hAnsi="Courier New" w:cs="Courier New"/>
                <w:color w:val="000000"/>
                <w:sz w:val="16"/>
                <w:szCs w:val="16"/>
              </w:rPr>
              <w:t>19/11/2018</w:t>
            </w:r>
          </w:p>
        </w:tc>
        <w:tc>
          <w:tcPr>
            <w:tcW w:w="1415" w:type="dxa"/>
            <w:hideMark/>
          </w:tcPr>
          <w:p w14:paraId="2462A085" w14:textId="77777777" w:rsidR="00D176E2" w:rsidRPr="00AE17C2" w:rsidRDefault="00D176E2" w:rsidP="005D4E67">
            <w:pPr>
              <w:shd w:val="clear" w:color="auto" w:fill="FFFFFF" w:themeFill="background1"/>
              <w:rPr>
                <w:rFonts w:ascii="Courier New" w:hAnsi="Courier New" w:cs="Courier New"/>
                <w:color w:val="000000"/>
                <w:sz w:val="16"/>
                <w:szCs w:val="16"/>
                <w:lang w:val="en-IN" w:eastAsia="en-IN"/>
              </w:rPr>
            </w:pPr>
            <w:r w:rsidRPr="00AE17C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04:41PM</w:t>
            </w:r>
          </w:p>
        </w:tc>
      </w:tr>
      <w:tr w:rsidR="00D176E2" w:rsidRPr="00AE17C2" w14:paraId="485C3960" w14:textId="77777777" w:rsidTr="005D4E67">
        <w:tc>
          <w:tcPr>
            <w:tcW w:w="2964" w:type="dxa"/>
            <w:gridSpan w:val="3"/>
          </w:tcPr>
          <w:p w14:paraId="151E5980" w14:textId="77777777" w:rsidR="00D176E2" w:rsidRPr="00AE17C2" w:rsidRDefault="00D176E2" w:rsidP="005D4E67">
            <w:pPr>
              <w:shd w:val="clear" w:color="auto" w:fill="FFFFFF" w:themeFill="background1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D176E2" w:rsidRPr="00AE17C2" w14:paraId="0438B793" w14:textId="77777777" w:rsidTr="005D4E67">
        <w:tc>
          <w:tcPr>
            <w:tcW w:w="1410" w:type="dxa"/>
            <w:hideMark/>
          </w:tcPr>
          <w:p w14:paraId="1511E25B" w14:textId="77777777" w:rsidR="00D176E2" w:rsidRPr="00AE17C2" w:rsidRDefault="00D176E2" w:rsidP="005D4E67">
            <w:pPr>
              <w:shd w:val="clear" w:color="auto" w:fill="FFFFFF" w:themeFill="background1"/>
              <w:rPr>
                <w:rFonts w:ascii="Courier New" w:hAnsi="Courier New" w:cs="Courier New"/>
                <w:sz w:val="16"/>
                <w:szCs w:val="16"/>
              </w:rPr>
            </w:pPr>
            <w:r w:rsidRPr="00AE17C2">
              <w:rPr>
                <w:rFonts w:ascii="Courier New" w:hAnsi="Courier New" w:cs="Courier New"/>
                <w:sz w:val="16"/>
                <w:szCs w:val="16"/>
              </w:rPr>
              <w:t>Memo#</w:t>
            </w:r>
          </w:p>
          <w:p w14:paraId="6A2585A9" w14:textId="77777777" w:rsidR="00D176E2" w:rsidRDefault="00D176E2" w:rsidP="005D4E67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3C85A4F9" w14:textId="77777777" w:rsidR="00D176E2" w:rsidRDefault="00D176E2" w:rsidP="005D4E6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E17C2">
              <w:rPr>
                <w:rFonts w:ascii="Courier New" w:hAnsi="Courier New" w:cs="Courier New"/>
                <w:sz w:val="16"/>
                <w:szCs w:val="16"/>
              </w:rPr>
              <w:t xml:space="preserve">Honey Chilli </w:t>
            </w:r>
            <w:r>
              <w:rPr>
                <w:rFonts w:ascii="Courier New" w:hAnsi="Courier New" w:cs="Courier New"/>
                <w:sz w:val="16"/>
                <w:szCs w:val="16"/>
              </w:rPr>
              <w:t>Potato 1 190</w:t>
            </w:r>
          </w:p>
          <w:p w14:paraId="6E16B29B" w14:textId="77777777" w:rsidR="00D176E2" w:rsidRDefault="00D176E2" w:rsidP="005D4E67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Chicken Spring Roll 1 210</w:t>
            </w:r>
          </w:p>
          <w:p w14:paraId="77CECF74" w14:textId="77777777" w:rsidR="00D176E2" w:rsidRPr="00AE17C2" w:rsidRDefault="00D176E2" w:rsidP="005D4E67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Choco Lava Cake 2  70</w:t>
            </w:r>
          </w:p>
        </w:tc>
        <w:tc>
          <w:tcPr>
            <w:tcW w:w="1554" w:type="dxa"/>
            <w:gridSpan w:val="2"/>
            <w:hideMark/>
          </w:tcPr>
          <w:p w14:paraId="53F98BC0" w14:textId="3A9A12F7" w:rsidR="00D176E2" w:rsidRPr="00AE17C2" w:rsidRDefault="00D176E2" w:rsidP="005D4E67">
            <w:pPr>
              <w:shd w:val="clear" w:color="auto" w:fill="FFFFFF" w:themeFill="background1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AE17C2">
              <w:rPr>
                <w:rFonts w:ascii="Courier New" w:hAnsi="Courier New" w:cs="Courier New"/>
                <w:color w:val="000000"/>
                <w:sz w:val="16"/>
                <w:szCs w:val="16"/>
              </w:rPr>
              <w:t>NO/18/</w:t>
            </w:r>
            <w:r w:rsidR="00CC3852">
              <w:rPr>
                <w:rFonts w:ascii="Courier New" w:hAnsi="Courier New" w:cs="Courier New"/>
                <w:color w:val="000000"/>
                <w:sz w:val="16"/>
                <w:szCs w:val="16"/>
              </w:rPr>
              <w:t>656</w:t>
            </w:r>
          </w:p>
          <w:p w14:paraId="27733345" w14:textId="77777777" w:rsidR="00D176E2" w:rsidRPr="00AE17C2" w:rsidRDefault="00D176E2" w:rsidP="005D4E6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E17C2">
              <w:rPr>
                <w:rFonts w:ascii="Courier New" w:hAnsi="Courier New" w:cs="Courier New"/>
                <w:sz w:val="16"/>
                <w:szCs w:val="16"/>
              </w:rPr>
              <w:t>----------</w:t>
            </w:r>
          </w:p>
          <w:p w14:paraId="0982B4D6" w14:textId="77777777" w:rsidR="00D176E2" w:rsidRDefault="00D176E2" w:rsidP="005D4E67">
            <w:pPr>
              <w:shd w:val="clear" w:color="auto" w:fill="FFFFFF" w:themeFill="background1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  <w:p w14:paraId="76603641" w14:textId="77777777" w:rsidR="00D176E2" w:rsidRDefault="00D176E2" w:rsidP="005D4E67">
            <w:pPr>
              <w:shd w:val="clear" w:color="auto" w:fill="FFFFFF" w:themeFill="background1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190.00</w:t>
            </w:r>
          </w:p>
          <w:p w14:paraId="640E4483" w14:textId="77777777" w:rsidR="00D176E2" w:rsidRDefault="00D176E2" w:rsidP="005D4E67">
            <w:pPr>
              <w:shd w:val="clear" w:color="auto" w:fill="FFFFFF" w:themeFill="background1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  <w:p w14:paraId="12673AD2" w14:textId="77777777" w:rsidR="00D176E2" w:rsidRDefault="00D176E2" w:rsidP="005D4E67">
            <w:pPr>
              <w:shd w:val="clear" w:color="auto" w:fill="FFFFFF" w:themeFill="background1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210.00</w:t>
            </w:r>
          </w:p>
          <w:p w14:paraId="1D484CFA" w14:textId="77777777" w:rsidR="00D176E2" w:rsidRDefault="00D176E2" w:rsidP="005D4E67">
            <w:pPr>
              <w:shd w:val="clear" w:color="auto" w:fill="FFFFFF" w:themeFill="background1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  <w:p w14:paraId="79BDDF9E" w14:textId="77777777" w:rsidR="00D176E2" w:rsidRPr="00AE17C2" w:rsidRDefault="00D176E2" w:rsidP="005D4E67">
            <w:pPr>
              <w:shd w:val="clear" w:color="auto" w:fill="FFFFFF" w:themeFill="background1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140.00</w:t>
            </w:r>
          </w:p>
        </w:tc>
      </w:tr>
      <w:tr w:rsidR="00D176E2" w:rsidRPr="00AE17C2" w14:paraId="2EE82177" w14:textId="77777777" w:rsidTr="005D4E67">
        <w:tc>
          <w:tcPr>
            <w:tcW w:w="1410" w:type="dxa"/>
          </w:tcPr>
          <w:p w14:paraId="0EE72998" w14:textId="77777777" w:rsidR="00D176E2" w:rsidRPr="00AE17C2" w:rsidRDefault="00D176E2" w:rsidP="005D4E67">
            <w:pPr>
              <w:shd w:val="clear" w:color="auto" w:fill="FFFFFF" w:themeFill="background1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554" w:type="dxa"/>
            <w:gridSpan w:val="2"/>
          </w:tcPr>
          <w:p w14:paraId="55335F9E" w14:textId="77777777" w:rsidR="00D176E2" w:rsidRPr="00AE17C2" w:rsidRDefault="00D176E2" w:rsidP="005D4E67">
            <w:pPr>
              <w:shd w:val="clear" w:color="auto" w:fill="FFFFFF" w:themeFill="background1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</w:tr>
    </w:tbl>
    <w:p w14:paraId="1A58AFBE" w14:textId="77777777" w:rsidR="00D176E2" w:rsidRPr="00AE17C2" w:rsidRDefault="00D176E2" w:rsidP="00D176E2">
      <w:pPr>
        <w:rPr>
          <w:rFonts w:ascii="Courier New" w:hAnsi="Courier New" w:cs="Courier New"/>
          <w:sz w:val="16"/>
          <w:szCs w:val="16"/>
        </w:rPr>
      </w:pPr>
      <w:r w:rsidRPr="00AE17C2">
        <w:rPr>
          <w:rFonts w:ascii="Courier New" w:hAnsi="Courier New" w:cs="Courier New"/>
          <w:sz w:val="16"/>
          <w:szCs w:val="16"/>
        </w:rPr>
        <w:t>--------------------</w:t>
      </w:r>
      <w:r>
        <w:rPr>
          <w:rFonts w:ascii="Courier New" w:hAnsi="Courier New" w:cs="Courier New"/>
          <w:sz w:val="16"/>
          <w:szCs w:val="16"/>
        </w:rPr>
        <w:t>--------</w:t>
      </w:r>
    </w:p>
    <w:p w14:paraId="575AD9DF" w14:textId="77777777" w:rsidR="00D176E2" w:rsidRPr="00AE17C2" w:rsidRDefault="00D176E2" w:rsidP="00D176E2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SUB TOTAL</w:t>
      </w:r>
      <w:r>
        <w:rPr>
          <w:rFonts w:ascii="Courier New" w:hAnsi="Courier New" w:cs="Courier New"/>
          <w:sz w:val="16"/>
          <w:szCs w:val="16"/>
        </w:rPr>
        <w:tab/>
        <w:t xml:space="preserve">   540.00</w:t>
      </w:r>
    </w:p>
    <w:p w14:paraId="536535A6" w14:textId="77777777" w:rsidR="00D176E2" w:rsidRPr="00AE17C2" w:rsidRDefault="00D176E2" w:rsidP="00D176E2">
      <w:pPr>
        <w:rPr>
          <w:rFonts w:ascii="Courier New" w:hAnsi="Courier New" w:cs="Courier New"/>
          <w:sz w:val="16"/>
          <w:szCs w:val="16"/>
        </w:rPr>
      </w:pPr>
      <w:r w:rsidRPr="00AE17C2">
        <w:rPr>
          <w:rFonts w:ascii="Courier New" w:hAnsi="Courier New" w:cs="Courier New"/>
          <w:sz w:val="16"/>
          <w:szCs w:val="16"/>
        </w:rPr>
        <w:t>--------------------</w:t>
      </w:r>
      <w:r>
        <w:rPr>
          <w:rFonts w:ascii="Courier New" w:hAnsi="Courier New" w:cs="Courier New"/>
          <w:sz w:val="16"/>
          <w:szCs w:val="16"/>
        </w:rPr>
        <w:t>--------</w:t>
      </w:r>
    </w:p>
    <w:p w14:paraId="6CC801E3" w14:textId="77777777" w:rsidR="00D176E2" w:rsidRDefault="00D176E2" w:rsidP="00D176E2">
      <w:pPr>
        <w:rPr>
          <w:rFonts w:ascii="Courier New" w:hAnsi="Courier New" w:cs="Courier New"/>
          <w:sz w:val="16"/>
          <w:szCs w:val="16"/>
        </w:rPr>
      </w:pPr>
    </w:p>
    <w:p w14:paraId="4FFD4079" w14:textId="77777777" w:rsidR="00D176E2" w:rsidRPr="005B2C3E" w:rsidRDefault="00D176E2" w:rsidP="00D176E2">
      <w:pPr>
        <w:rPr>
          <w:rFonts w:ascii="Courier New" w:hAnsi="Courier New" w:cs="Courier New"/>
          <w:b/>
        </w:rPr>
      </w:pPr>
      <w:r w:rsidRPr="005B2C3E">
        <w:rPr>
          <w:rFonts w:ascii="Courier New" w:hAnsi="Courier New" w:cs="Courier New"/>
          <w:b/>
        </w:rPr>
        <w:t>ORDER NUMBER # 54</w:t>
      </w:r>
    </w:p>
    <w:p w14:paraId="419F4816" w14:textId="77777777" w:rsidR="00D176E2" w:rsidRDefault="00D176E2" w:rsidP="00D176E2">
      <w:pPr>
        <w:rPr>
          <w:rFonts w:ascii="Courier New" w:hAnsi="Courier New" w:cs="Courier New"/>
          <w:sz w:val="16"/>
          <w:szCs w:val="16"/>
        </w:rPr>
      </w:pPr>
    </w:p>
    <w:p w14:paraId="169D3D93" w14:textId="77777777" w:rsidR="00D176E2" w:rsidRDefault="00D176E2" w:rsidP="00D176E2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************************</w:t>
      </w:r>
    </w:p>
    <w:p w14:paraId="294FF21E" w14:textId="77777777" w:rsidR="00D176E2" w:rsidRDefault="00D176E2" w:rsidP="00D176E2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>Thank You</w:t>
      </w:r>
    </w:p>
    <w:p w14:paraId="7B0827D6" w14:textId="77777777" w:rsidR="00D176E2" w:rsidRPr="00AE17C2" w:rsidRDefault="00D176E2" w:rsidP="00D176E2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************************</w:t>
      </w:r>
    </w:p>
    <w:p w14:paraId="02ED2CC4" w14:textId="77777777" w:rsidR="00D176E2" w:rsidRPr="00AE17C2" w:rsidRDefault="00D176E2" w:rsidP="00D176E2">
      <w:pPr>
        <w:rPr>
          <w:rFonts w:ascii="Courier New" w:hAnsi="Courier New" w:cs="Courier New"/>
          <w:sz w:val="16"/>
          <w:szCs w:val="16"/>
        </w:rPr>
      </w:pPr>
    </w:p>
    <w:p w14:paraId="220F27B7" w14:textId="77777777" w:rsidR="006F056B" w:rsidRDefault="006F056B" w:rsidP="00D176E2"/>
    <w:p w14:paraId="2DD17F11" w14:textId="77777777" w:rsidR="00D176E2" w:rsidRDefault="00D176E2" w:rsidP="00D176E2">
      <w:pPr>
        <w:shd w:val="clear" w:color="auto" w:fill="FFFFFF" w:themeFill="background1"/>
        <w:jc w:val="center"/>
        <w:rPr>
          <w:rFonts w:ascii="Courier New" w:hAnsi="Courier New" w:cs="Courier New"/>
          <w:noProof/>
          <w:sz w:val="16"/>
          <w:szCs w:val="16"/>
          <w:lang w:val="en-US" w:eastAsia="en-US"/>
        </w:rPr>
      </w:pPr>
    </w:p>
    <w:p w14:paraId="59047921" w14:textId="77777777" w:rsidR="00D176E2" w:rsidRDefault="00D176E2" w:rsidP="00D176E2">
      <w:pPr>
        <w:shd w:val="clear" w:color="auto" w:fill="FFFFFF" w:themeFill="background1"/>
        <w:jc w:val="center"/>
        <w:rPr>
          <w:rFonts w:ascii="Courier New" w:hAnsi="Courier New" w:cs="Courier New"/>
          <w:noProof/>
          <w:sz w:val="16"/>
          <w:szCs w:val="16"/>
          <w:lang w:val="en-US" w:eastAsia="en-US"/>
        </w:rPr>
      </w:pPr>
    </w:p>
    <w:p w14:paraId="1BA7CB8B" w14:textId="77777777" w:rsidR="00D176E2" w:rsidRPr="00AE17C2" w:rsidRDefault="00D176E2" w:rsidP="00D176E2">
      <w:pPr>
        <w:shd w:val="clear" w:color="auto" w:fill="FFFFFF" w:themeFill="background1"/>
        <w:jc w:val="center"/>
        <w:rPr>
          <w:rFonts w:ascii="Courier New" w:hAnsi="Courier New" w:cs="Courier New"/>
          <w:sz w:val="16"/>
          <w:szCs w:val="16"/>
        </w:rPr>
      </w:pPr>
      <w:r w:rsidRPr="00AE17C2">
        <w:rPr>
          <w:rFonts w:ascii="Courier New" w:hAnsi="Courier New" w:cs="Courier New"/>
          <w:noProof/>
          <w:sz w:val="16"/>
          <w:szCs w:val="16"/>
          <w:lang w:val="en-US" w:eastAsia="en-US"/>
        </w:rPr>
        <w:drawing>
          <wp:inline distT="0" distB="0" distL="0" distR="0" wp14:anchorId="3ABD3460" wp14:editId="078F1B79">
            <wp:extent cx="676275" cy="676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761" cy="677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86432" w14:textId="77777777" w:rsidR="00D176E2" w:rsidRPr="00AE17C2" w:rsidRDefault="00D176E2" w:rsidP="00D176E2">
      <w:pPr>
        <w:shd w:val="clear" w:color="auto" w:fill="FFFFFF" w:themeFill="background1"/>
        <w:jc w:val="center"/>
        <w:rPr>
          <w:rFonts w:ascii="Courier New" w:hAnsi="Courier New" w:cs="Courier New"/>
          <w:sz w:val="16"/>
          <w:szCs w:val="16"/>
        </w:rPr>
      </w:pPr>
    </w:p>
    <w:p w14:paraId="01689DB2" w14:textId="77777777" w:rsidR="00D176E2" w:rsidRPr="00AE17C2" w:rsidRDefault="00D176E2" w:rsidP="00D176E2">
      <w:pPr>
        <w:shd w:val="clear" w:color="auto" w:fill="FFFFFF" w:themeFill="background1"/>
        <w:jc w:val="center"/>
        <w:rPr>
          <w:rFonts w:ascii="Courier New" w:hAnsi="Courier New" w:cs="Courier New"/>
          <w:b/>
          <w:sz w:val="16"/>
          <w:szCs w:val="16"/>
        </w:rPr>
      </w:pPr>
      <w:r w:rsidRPr="00AE17C2">
        <w:rPr>
          <w:rFonts w:ascii="Courier New" w:hAnsi="Courier New" w:cs="Courier New"/>
          <w:b/>
          <w:sz w:val="16"/>
          <w:szCs w:val="16"/>
        </w:rPr>
        <w:t>M/S Pakwann Restaurant</w:t>
      </w:r>
    </w:p>
    <w:tbl>
      <w:tblPr>
        <w:tblStyle w:val="TableGrid"/>
        <w:tblW w:w="29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88"/>
      </w:tblGrid>
      <w:tr w:rsidR="00D176E2" w:rsidRPr="00AE17C2" w14:paraId="203B92EA" w14:textId="77777777" w:rsidTr="005D4E67">
        <w:tc>
          <w:tcPr>
            <w:tcW w:w="2988" w:type="dxa"/>
            <w:hideMark/>
          </w:tcPr>
          <w:p w14:paraId="25766CBD" w14:textId="77777777" w:rsidR="00D176E2" w:rsidRPr="00AE17C2" w:rsidRDefault="00D176E2" w:rsidP="005D4E67">
            <w:pPr>
              <w:shd w:val="clear" w:color="auto" w:fill="FFFFFF" w:themeFill="background1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AE17C2">
              <w:rPr>
                <w:rFonts w:ascii="Courier New" w:hAnsi="Courier New" w:cs="Courier New"/>
                <w:sz w:val="16"/>
                <w:szCs w:val="16"/>
              </w:rPr>
              <w:t>New Gandhi Nagar</w:t>
            </w:r>
          </w:p>
          <w:p w14:paraId="4B36558B" w14:textId="77777777" w:rsidR="00D176E2" w:rsidRPr="00AE17C2" w:rsidRDefault="00D176E2" w:rsidP="005D4E67">
            <w:pPr>
              <w:shd w:val="clear" w:color="auto" w:fill="FFFFFF" w:themeFill="background1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AE17C2">
              <w:rPr>
                <w:rFonts w:ascii="Courier New" w:hAnsi="Courier New" w:cs="Courier New"/>
                <w:sz w:val="16"/>
                <w:szCs w:val="16"/>
              </w:rPr>
              <w:t>Ghaziabad UP</w:t>
            </w:r>
          </w:p>
          <w:p w14:paraId="7E7C9464" w14:textId="77777777" w:rsidR="00D176E2" w:rsidRPr="00AE17C2" w:rsidRDefault="00D176E2" w:rsidP="005D4E67">
            <w:pPr>
              <w:shd w:val="clear" w:color="auto" w:fill="FFFFFF" w:themeFill="background1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AE17C2">
              <w:rPr>
                <w:rFonts w:ascii="Courier New" w:hAnsi="Courier New" w:cs="Courier New"/>
                <w:sz w:val="16"/>
                <w:szCs w:val="16"/>
              </w:rPr>
              <w:t>201001</w:t>
            </w:r>
          </w:p>
          <w:p w14:paraId="0C55AF3A" w14:textId="77777777" w:rsidR="00D176E2" w:rsidRPr="00AE17C2" w:rsidRDefault="00D176E2" w:rsidP="005D4E67">
            <w:pPr>
              <w:shd w:val="clear" w:color="auto" w:fill="FFFFFF" w:themeFill="background1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AE17C2">
              <w:rPr>
                <w:rFonts w:ascii="Courier New" w:hAnsi="Courier New" w:cs="Courier New"/>
                <w:sz w:val="16"/>
                <w:szCs w:val="16"/>
              </w:rPr>
              <w:t>GSTIN: 09AAMFN9536G2AQ</w:t>
            </w:r>
          </w:p>
          <w:p w14:paraId="4E2FF0F4" w14:textId="77777777" w:rsidR="00D176E2" w:rsidRPr="00AE17C2" w:rsidRDefault="00D176E2" w:rsidP="005D4E67">
            <w:pPr>
              <w:shd w:val="clear" w:color="auto" w:fill="FFFFFF" w:themeFill="background1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AE17C2">
              <w:rPr>
                <w:rFonts w:ascii="Courier New" w:hAnsi="Courier New" w:cs="Courier New"/>
                <w:sz w:val="16"/>
                <w:szCs w:val="16"/>
              </w:rPr>
              <w:t>--------------------------</w:t>
            </w:r>
          </w:p>
        </w:tc>
      </w:tr>
    </w:tbl>
    <w:p w14:paraId="287FDF6B" w14:textId="77777777" w:rsidR="00D176E2" w:rsidRPr="00AE17C2" w:rsidRDefault="00D176E2" w:rsidP="00D176E2">
      <w:pPr>
        <w:shd w:val="clear" w:color="auto" w:fill="FFFFFF" w:themeFill="background1"/>
        <w:jc w:val="center"/>
        <w:rPr>
          <w:rFonts w:ascii="Courier New" w:hAnsi="Courier New" w:cs="Courier New"/>
          <w:sz w:val="16"/>
          <w:szCs w:val="16"/>
        </w:rPr>
      </w:pPr>
      <w:r w:rsidRPr="00AE17C2">
        <w:rPr>
          <w:rFonts w:ascii="Courier New" w:hAnsi="Courier New" w:cs="Courier New"/>
          <w:sz w:val="16"/>
          <w:szCs w:val="16"/>
        </w:rPr>
        <w:t>****Retail Invoice*****</w:t>
      </w:r>
    </w:p>
    <w:p w14:paraId="4CAADF7E" w14:textId="77777777" w:rsidR="00D176E2" w:rsidRPr="00AE17C2" w:rsidRDefault="00D176E2" w:rsidP="00D176E2">
      <w:pPr>
        <w:shd w:val="clear" w:color="auto" w:fill="FFFFFF" w:themeFill="background1"/>
        <w:jc w:val="center"/>
        <w:rPr>
          <w:rFonts w:ascii="Courier New" w:hAnsi="Courier New" w:cs="Courier New"/>
          <w:sz w:val="16"/>
          <w:szCs w:val="16"/>
        </w:rPr>
      </w:pPr>
      <w:r w:rsidRPr="00AE17C2">
        <w:rPr>
          <w:rFonts w:ascii="Courier New" w:hAnsi="Courier New" w:cs="Courier New"/>
          <w:sz w:val="16"/>
          <w:szCs w:val="16"/>
        </w:rPr>
        <w:t>-------------------------</w:t>
      </w:r>
    </w:p>
    <w:tbl>
      <w:tblPr>
        <w:tblStyle w:val="TableGrid"/>
        <w:tblW w:w="29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0"/>
        <w:gridCol w:w="139"/>
        <w:gridCol w:w="1415"/>
      </w:tblGrid>
      <w:tr w:rsidR="00D176E2" w:rsidRPr="00AE17C2" w14:paraId="243DE754" w14:textId="77777777" w:rsidTr="005D4E67">
        <w:tc>
          <w:tcPr>
            <w:tcW w:w="1549" w:type="dxa"/>
            <w:gridSpan w:val="2"/>
            <w:hideMark/>
          </w:tcPr>
          <w:p w14:paraId="524CB386" w14:textId="77777777" w:rsidR="00D176E2" w:rsidRPr="00AE17C2" w:rsidRDefault="00D176E2" w:rsidP="005D4E67">
            <w:pPr>
              <w:shd w:val="clear" w:color="auto" w:fill="FFFFFF" w:themeFill="background1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AE17C2">
              <w:rPr>
                <w:rFonts w:ascii="Courier New" w:hAnsi="Courier New" w:cs="Courier New"/>
                <w:sz w:val="16"/>
                <w:szCs w:val="16"/>
              </w:rPr>
              <w:t>DATE</w:t>
            </w:r>
          </w:p>
        </w:tc>
        <w:tc>
          <w:tcPr>
            <w:tcW w:w="1415" w:type="dxa"/>
            <w:hideMark/>
          </w:tcPr>
          <w:p w14:paraId="638FF1D8" w14:textId="77777777" w:rsidR="00D176E2" w:rsidRPr="00AE17C2" w:rsidRDefault="00D176E2" w:rsidP="005D4E67">
            <w:pPr>
              <w:shd w:val="clear" w:color="auto" w:fill="FFFFFF" w:themeFill="background1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AE17C2">
              <w:rPr>
                <w:rFonts w:ascii="Courier New" w:hAnsi="Courier New" w:cs="Courier New"/>
                <w:sz w:val="16"/>
                <w:szCs w:val="16"/>
              </w:rPr>
              <w:t>TIME</w:t>
            </w:r>
          </w:p>
        </w:tc>
      </w:tr>
      <w:tr w:rsidR="00D176E2" w:rsidRPr="00AE17C2" w14:paraId="7AFB0A45" w14:textId="77777777" w:rsidTr="005D4E67">
        <w:tc>
          <w:tcPr>
            <w:tcW w:w="1549" w:type="dxa"/>
            <w:gridSpan w:val="2"/>
            <w:hideMark/>
          </w:tcPr>
          <w:p w14:paraId="75E03EA7" w14:textId="76357C03" w:rsidR="00D176E2" w:rsidRPr="00AE17C2" w:rsidRDefault="00CC3852" w:rsidP="005D4E67">
            <w:pPr>
              <w:shd w:val="clear" w:color="auto" w:fill="FFFFFF" w:themeFill="background1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  <w:lang w:val="en-IN" w:eastAsia="en-IN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21</w:t>
            </w:r>
            <w:r w:rsidR="00D176E2" w:rsidRPr="00AE17C2">
              <w:rPr>
                <w:rFonts w:ascii="Courier New" w:hAnsi="Courier New" w:cs="Courier New"/>
                <w:color w:val="000000"/>
                <w:sz w:val="16"/>
                <w:szCs w:val="16"/>
              </w:rPr>
              <w:t>/11/2018</w:t>
            </w:r>
          </w:p>
        </w:tc>
        <w:tc>
          <w:tcPr>
            <w:tcW w:w="1415" w:type="dxa"/>
            <w:hideMark/>
          </w:tcPr>
          <w:p w14:paraId="36D09543" w14:textId="20EBC10D" w:rsidR="00D176E2" w:rsidRPr="00AE17C2" w:rsidRDefault="00CC3852" w:rsidP="005D4E67">
            <w:pPr>
              <w:shd w:val="clear" w:color="auto" w:fill="FFFFFF" w:themeFill="background1"/>
              <w:rPr>
                <w:rFonts w:ascii="Courier New" w:hAnsi="Courier New" w:cs="Courier New"/>
                <w:color w:val="000000"/>
                <w:sz w:val="16"/>
                <w:szCs w:val="16"/>
                <w:lang w:val="en-IN" w:eastAsia="en-IN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05:0</w:t>
            </w:r>
            <w:r w:rsidR="00D176E2" w:rsidRPr="00AE17C2">
              <w:rPr>
                <w:rFonts w:ascii="Courier New" w:hAnsi="Courier New" w:cs="Courier New"/>
                <w:color w:val="000000"/>
                <w:sz w:val="16"/>
                <w:szCs w:val="16"/>
              </w:rPr>
              <w:t>1PM</w:t>
            </w:r>
          </w:p>
        </w:tc>
      </w:tr>
      <w:tr w:rsidR="00D176E2" w:rsidRPr="00AE17C2" w14:paraId="45C4B4B5" w14:textId="77777777" w:rsidTr="005D4E67">
        <w:tc>
          <w:tcPr>
            <w:tcW w:w="2964" w:type="dxa"/>
            <w:gridSpan w:val="3"/>
          </w:tcPr>
          <w:p w14:paraId="0BC5FE98" w14:textId="77777777" w:rsidR="00D176E2" w:rsidRPr="00AE17C2" w:rsidRDefault="00D176E2" w:rsidP="005D4E67">
            <w:pPr>
              <w:shd w:val="clear" w:color="auto" w:fill="FFFFFF" w:themeFill="background1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D176E2" w:rsidRPr="00AE17C2" w14:paraId="2B0E2171" w14:textId="77777777" w:rsidTr="005D4E67">
        <w:tc>
          <w:tcPr>
            <w:tcW w:w="1410" w:type="dxa"/>
            <w:hideMark/>
          </w:tcPr>
          <w:p w14:paraId="26555308" w14:textId="77777777" w:rsidR="00D176E2" w:rsidRPr="00AE17C2" w:rsidRDefault="00D176E2" w:rsidP="005D4E67">
            <w:pPr>
              <w:shd w:val="clear" w:color="auto" w:fill="FFFFFF" w:themeFill="background1"/>
              <w:rPr>
                <w:rFonts w:ascii="Courier New" w:hAnsi="Courier New" w:cs="Courier New"/>
                <w:sz w:val="16"/>
                <w:szCs w:val="16"/>
              </w:rPr>
            </w:pPr>
            <w:r w:rsidRPr="00AE17C2">
              <w:rPr>
                <w:rFonts w:ascii="Courier New" w:hAnsi="Courier New" w:cs="Courier New"/>
                <w:sz w:val="16"/>
                <w:szCs w:val="16"/>
              </w:rPr>
              <w:t>Memo#</w:t>
            </w:r>
          </w:p>
          <w:p w14:paraId="325F1420" w14:textId="77777777" w:rsidR="00D176E2" w:rsidRDefault="00D176E2" w:rsidP="005D4E67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0493EEA3" w14:textId="26A08D4E" w:rsidR="00D176E2" w:rsidRDefault="00906AAD" w:rsidP="005D4E67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Pan Pizza </w:t>
            </w:r>
            <w:r w:rsidR="00D176E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Extra Cheese </w:t>
            </w:r>
            <w:r w:rsidR="00D176E2">
              <w:rPr>
                <w:rFonts w:ascii="Courier New" w:hAnsi="Courier New" w:cs="Courier New"/>
                <w:sz w:val="16"/>
                <w:szCs w:val="16"/>
              </w:rPr>
              <w:t xml:space="preserve">1 </w:t>
            </w:r>
            <w:r>
              <w:rPr>
                <w:rFonts w:ascii="Courier New" w:hAnsi="Courier New" w:cs="Courier New"/>
                <w:sz w:val="16"/>
                <w:szCs w:val="16"/>
              </w:rPr>
              <w:t>240</w:t>
            </w:r>
          </w:p>
          <w:p w14:paraId="3A36A2FB" w14:textId="3C09E2E3" w:rsidR="00D176E2" w:rsidRDefault="002F2A0F" w:rsidP="005D4E67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Garlic Bread</w:t>
            </w:r>
            <w:r w:rsidR="00D176E2">
              <w:rPr>
                <w:rFonts w:ascii="Courier New" w:hAnsi="Courier New" w:cs="Courier New"/>
                <w:sz w:val="16"/>
                <w:szCs w:val="16"/>
              </w:rPr>
              <w:t xml:space="preserve"> 1 </w:t>
            </w:r>
            <w:r>
              <w:rPr>
                <w:rFonts w:ascii="Courier New" w:hAnsi="Courier New" w:cs="Courier New"/>
                <w:sz w:val="16"/>
                <w:szCs w:val="16"/>
              </w:rPr>
              <w:t>120</w:t>
            </w:r>
          </w:p>
          <w:p w14:paraId="60B0F111" w14:textId="3093E169" w:rsidR="00883E22" w:rsidRDefault="002F2A0F" w:rsidP="002F2A0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Diet</w:t>
            </w:r>
            <w:r w:rsidR="00D176E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Coke</w:t>
            </w:r>
            <w:r w:rsidR="004609FC">
              <w:rPr>
                <w:rFonts w:ascii="Courier New" w:hAnsi="Courier New" w:cs="Courier New"/>
                <w:sz w:val="16"/>
                <w:szCs w:val="16"/>
              </w:rPr>
              <w:t xml:space="preserve"> 2</w:t>
            </w:r>
          </w:p>
          <w:p w14:paraId="5D1740C3" w14:textId="7F1D0106" w:rsidR="00D176E2" w:rsidRPr="00AE17C2" w:rsidRDefault="00D176E2" w:rsidP="002F2A0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70</w:t>
            </w:r>
          </w:p>
        </w:tc>
        <w:tc>
          <w:tcPr>
            <w:tcW w:w="1554" w:type="dxa"/>
            <w:gridSpan w:val="2"/>
            <w:hideMark/>
          </w:tcPr>
          <w:p w14:paraId="601C60EA" w14:textId="109E3CC1" w:rsidR="00D176E2" w:rsidRPr="00AE17C2" w:rsidRDefault="00D176E2" w:rsidP="005D4E67">
            <w:pPr>
              <w:shd w:val="clear" w:color="auto" w:fill="FFFFFF" w:themeFill="background1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AE17C2">
              <w:rPr>
                <w:rFonts w:ascii="Courier New" w:hAnsi="Courier New" w:cs="Courier New"/>
                <w:color w:val="000000"/>
                <w:sz w:val="16"/>
                <w:szCs w:val="16"/>
              </w:rPr>
              <w:t>NO/18/</w:t>
            </w:r>
            <w:r w:rsidR="00CC3852">
              <w:rPr>
                <w:rFonts w:ascii="Courier New" w:hAnsi="Courier New" w:cs="Courier New"/>
                <w:color w:val="000000"/>
                <w:sz w:val="16"/>
                <w:szCs w:val="16"/>
              </w:rPr>
              <w:t>1251</w:t>
            </w:r>
          </w:p>
          <w:p w14:paraId="3BBED650" w14:textId="77777777" w:rsidR="00D176E2" w:rsidRPr="00AE17C2" w:rsidRDefault="00D176E2" w:rsidP="005D4E6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E17C2">
              <w:rPr>
                <w:rFonts w:ascii="Courier New" w:hAnsi="Courier New" w:cs="Courier New"/>
                <w:sz w:val="16"/>
                <w:szCs w:val="16"/>
              </w:rPr>
              <w:t>----------</w:t>
            </w:r>
          </w:p>
          <w:p w14:paraId="233084B8" w14:textId="77777777" w:rsidR="00D176E2" w:rsidRDefault="00D176E2" w:rsidP="005D4E67">
            <w:pPr>
              <w:shd w:val="clear" w:color="auto" w:fill="FFFFFF" w:themeFill="background1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  <w:p w14:paraId="17604F87" w14:textId="21ADC00E" w:rsidR="00D176E2" w:rsidRDefault="00906AAD" w:rsidP="005D4E67">
            <w:pPr>
              <w:shd w:val="clear" w:color="auto" w:fill="FFFFFF" w:themeFill="background1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240</w:t>
            </w:r>
            <w:r w:rsidR="00D176E2">
              <w:rPr>
                <w:rFonts w:ascii="Courier New" w:hAnsi="Courier New" w:cs="Courier New"/>
                <w:sz w:val="16"/>
                <w:szCs w:val="16"/>
              </w:rPr>
              <w:t>.00</w:t>
            </w:r>
          </w:p>
          <w:p w14:paraId="64D7A8DC" w14:textId="77777777" w:rsidR="00D176E2" w:rsidRDefault="00D176E2" w:rsidP="005D4E67">
            <w:pPr>
              <w:shd w:val="clear" w:color="auto" w:fill="FFFFFF" w:themeFill="background1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  <w:p w14:paraId="4075F051" w14:textId="7ACCDB3E" w:rsidR="00D176E2" w:rsidRDefault="002F2A0F" w:rsidP="005D4E67">
            <w:pPr>
              <w:shd w:val="clear" w:color="auto" w:fill="FFFFFF" w:themeFill="background1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120</w:t>
            </w:r>
            <w:r w:rsidR="00D176E2">
              <w:rPr>
                <w:rFonts w:ascii="Courier New" w:hAnsi="Courier New" w:cs="Courier New"/>
                <w:sz w:val="16"/>
                <w:szCs w:val="16"/>
              </w:rPr>
              <w:t>.00</w:t>
            </w:r>
          </w:p>
          <w:p w14:paraId="07911897" w14:textId="77777777" w:rsidR="00D176E2" w:rsidRDefault="00D176E2" w:rsidP="005D4E67">
            <w:pPr>
              <w:shd w:val="clear" w:color="auto" w:fill="FFFFFF" w:themeFill="background1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  <w:p w14:paraId="6468FF11" w14:textId="6366F9A8" w:rsidR="00D176E2" w:rsidRPr="00AE17C2" w:rsidRDefault="00D176E2" w:rsidP="002F2A0F">
            <w:pPr>
              <w:shd w:val="clear" w:color="auto" w:fill="FFFFFF" w:themeFill="background1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="004609FC">
              <w:rPr>
                <w:rFonts w:ascii="Courier New" w:hAnsi="Courier New" w:cs="Courier New"/>
                <w:sz w:val="16"/>
                <w:szCs w:val="16"/>
              </w:rPr>
              <w:t>14</w:t>
            </w:r>
            <w:r w:rsidR="002F2A0F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.00</w:t>
            </w:r>
          </w:p>
        </w:tc>
      </w:tr>
      <w:tr w:rsidR="00D176E2" w:rsidRPr="00AE17C2" w14:paraId="75F8AAC7" w14:textId="77777777" w:rsidTr="005D4E67">
        <w:tc>
          <w:tcPr>
            <w:tcW w:w="1410" w:type="dxa"/>
          </w:tcPr>
          <w:p w14:paraId="5825C5F7" w14:textId="77777777" w:rsidR="00D176E2" w:rsidRPr="00AE17C2" w:rsidRDefault="00D176E2" w:rsidP="005D4E67">
            <w:pPr>
              <w:shd w:val="clear" w:color="auto" w:fill="FFFFFF" w:themeFill="background1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554" w:type="dxa"/>
            <w:gridSpan w:val="2"/>
          </w:tcPr>
          <w:p w14:paraId="3C286D5F" w14:textId="77777777" w:rsidR="00D176E2" w:rsidRPr="00AE17C2" w:rsidRDefault="00D176E2" w:rsidP="005D4E67">
            <w:pPr>
              <w:shd w:val="clear" w:color="auto" w:fill="FFFFFF" w:themeFill="background1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</w:tr>
    </w:tbl>
    <w:p w14:paraId="5FBC8941" w14:textId="77777777" w:rsidR="00D176E2" w:rsidRPr="00AE17C2" w:rsidRDefault="00D176E2" w:rsidP="00D176E2">
      <w:pPr>
        <w:rPr>
          <w:rFonts w:ascii="Courier New" w:hAnsi="Courier New" w:cs="Courier New"/>
          <w:sz w:val="16"/>
          <w:szCs w:val="16"/>
        </w:rPr>
      </w:pPr>
      <w:r w:rsidRPr="00AE17C2">
        <w:rPr>
          <w:rFonts w:ascii="Courier New" w:hAnsi="Courier New" w:cs="Courier New"/>
          <w:sz w:val="16"/>
          <w:szCs w:val="16"/>
        </w:rPr>
        <w:t>--------------------</w:t>
      </w:r>
      <w:r>
        <w:rPr>
          <w:rFonts w:ascii="Courier New" w:hAnsi="Courier New" w:cs="Courier New"/>
          <w:sz w:val="16"/>
          <w:szCs w:val="16"/>
        </w:rPr>
        <w:t>--------</w:t>
      </w:r>
    </w:p>
    <w:p w14:paraId="5EEA7148" w14:textId="30A43A37" w:rsidR="00D176E2" w:rsidRPr="00AE17C2" w:rsidRDefault="00D176E2" w:rsidP="00D176E2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SUB TOTAL</w:t>
      </w:r>
      <w:r>
        <w:rPr>
          <w:rFonts w:ascii="Courier New" w:hAnsi="Courier New" w:cs="Courier New"/>
          <w:sz w:val="16"/>
          <w:szCs w:val="16"/>
        </w:rPr>
        <w:tab/>
        <w:t xml:space="preserve">   </w:t>
      </w:r>
      <w:r w:rsidR="00252D57">
        <w:rPr>
          <w:rFonts w:ascii="Courier New" w:hAnsi="Courier New" w:cs="Courier New"/>
          <w:sz w:val="16"/>
          <w:szCs w:val="16"/>
        </w:rPr>
        <w:t>500</w:t>
      </w:r>
      <w:r>
        <w:rPr>
          <w:rFonts w:ascii="Courier New" w:hAnsi="Courier New" w:cs="Courier New"/>
          <w:sz w:val="16"/>
          <w:szCs w:val="16"/>
        </w:rPr>
        <w:t>.00</w:t>
      </w:r>
    </w:p>
    <w:p w14:paraId="6308BBDC" w14:textId="77777777" w:rsidR="00D176E2" w:rsidRPr="00AE17C2" w:rsidRDefault="00D176E2" w:rsidP="00D176E2">
      <w:pPr>
        <w:rPr>
          <w:rFonts w:ascii="Courier New" w:hAnsi="Courier New" w:cs="Courier New"/>
          <w:sz w:val="16"/>
          <w:szCs w:val="16"/>
        </w:rPr>
      </w:pPr>
      <w:r w:rsidRPr="00AE17C2">
        <w:rPr>
          <w:rFonts w:ascii="Courier New" w:hAnsi="Courier New" w:cs="Courier New"/>
          <w:sz w:val="16"/>
          <w:szCs w:val="16"/>
        </w:rPr>
        <w:t>--------------------</w:t>
      </w:r>
      <w:r>
        <w:rPr>
          <w:rFonts w:ascii="Courier New" w:hAnsi="Courier New" w:cs="Courier New"/>
          <w:sz w:val="16"/>
          <w:szCs w:val="16"/>
        </w:rPr>
        <w:t>--------</w:t>
      </w:r>
    </w:p>
    <w:p w14:paraId="611BC58E" w14:textId="77777777" w:rsidR="00D176E2" w:rsidRDefault="00D176E2" w:rsidP="00D176E2">
      <w:pPr>
        <w:rPr>
          <w:rFonts w:ascii="Courier New" w:hAnsi="Courier New" w:cs="Courier New"/>
          <w:sz w:val="16"/>
          <w:szCs w:val="16"/>
        </w:rPr>
      </w:pPr>
    </w:p>
    <w:p w14:paraId="0176C23D" w14:textId="7FB1405E" w:rsidR="00D176E2" w:rsidRPr="005B2C3E" w:rsidRDefault="00D176E2" w:rsidP="00D176E2">
      <w:pPr>
        <w:rPr>
          <w:rFonts w:ascii="Courier New" w:hAnsi="Courier New" w:cs="Courier New"/>
          <w:b/>
        </w:rPr>
      </w:pPr>
      <w:r w:rsidRPr="005B2C3E">
        <w:rPr>
          <w:rFonts w:ascii="Courier New" w:hAnsi="Courier New" w:cs="Courier New"/>
          <w:b/>
        </w:rPr>
        <w:t xml:space="preserve">ORDER NUMBER # </w:t>
      </w:r>
      <w:r w:rsidR="00AB10D9">
        <w:rPr>
          <w:rFonts w:ascii="Courier New" w:hAnsi="Courier New" w:cs="Courier New"/>
          <w:b/>
        </w:rPr>
        <w:t>91</w:t>
      </w:r>
    </w:p>
    <w:p w14:paraId="440655FB" w14:textId="77777777" w:rsidR="00D176E2" w:rsidRDefault="00D176E2" w:rsidP="00D176E2">
      <w:pPr>
        <w:rPr>
          <w:rFonts w:ascii="Courier New" w:hAnsi="Courier New" w:cs="Courier New"/>
          <w:sz w:val="16"/>
          <w:szCs w:val="16"/>
        </w:rPr>
      </w:pPr>
    </w:p>
    <w:p w14:paraId="421D6463" w14:textId="77777777" w:rsidR="00D176E2" w:rsidRDefault="00D176E2" w:rsidP="00D176E2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************************</w:t>
      </w:r>
    </w:p>
    <w:p w14:paraId="7CA105F9" w14:textId="77777777" w:rsidR="00D176E2" w:rsidRDefault="00D176E2" w:rsidP="00D176E2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>Thank You</w:t>
      </w:r>
    </w:p>
    <w:p w14:paraId="486F23C2" w14:textId="77777777" w:rsidR="00D176E2" w:rsidRPr="00AE17C2" w:rsidRDefault="00D176E2" w:rsidP="00D176E2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************************</w:t>
      </w:r>
    </w:p>
    <w:p w14:paraId="6ABB9E85" w14:textId="77777777" w:rsidR="00D176E2" w:rsidRPr="00AE17C2" w:rsidRDefault="00D176E2" w:rsidP="00D176E2">
      <w:pPr>
        <w:rPr>
          <w:rFonts w:ascii="Courier New" w:hAnsi="Courier New" w:cs="Courier New"/>
          <w:sz w:val="16"/>
          <w:szCs w:val="16"/>
        </w:rPr>
      </w:pPr>
    </w:p>
    <w:p w14:paraId="75C5516B" w14:textId="77777777" w:rsidR="00D176E2" w:rsidRDefault="00D176E2" w:rsidP="00D176E2"/>
    <w:p w14:paraId="44A46336" w14:textId="77777777" w:rsidR="00D176E2" w:rsidRDefault="00D176E2" w:rsidP="00D176E2">
      <w:pPr>
        <w:shd w:val="clear" w:color="auto" w:fill="FFFFFF" w:themeFill="background1"/>
        <w:jc w:val="center"/>
        <w:rPr>
          <w:rFonts w:ascii="Courier New" w:hAnsi="Courier New" w:cs="Courier New"/>
          <w:noProof/>
          <w:sz w:val="16"/>
          <w:szCs w:val="16"/>
          <w:lang w:val="en-US" w:eastAsia="en-US"/>
        </w:rPr>
      </w:pPr>
    </w:p>
    <w:p w14:paraId="717EE8FA" w14:textId="77777777" w:rsidR="00D176E2" w:rsidRDefault="00D176E2" w:rsidP="00D176E2">
      <w:pPr>
        <w:shd w:val="clear" w:color="auto" w:fill="FFFFFF" w:themeFill="background1"/>
        <w:jc w:val="center"/>
        <w:rPr>
          <w:rFonts w:ascii="Courier New" w:hAnsi="Courier New" w:cs="Courier New"/>
          <w:noProof/>
          <w:sz w:val="16"/>
          <w:szCs w:val="16"/>
          <w:lang w:val="en-US" w:eastAsia="en-US"/>
        </w:rPr>
      </w:pPr>
    </w:p>
    <w:p w14:paraId="2CBCC146" w14:textId="77777777" w:rsidR="00D176E2" w:rsidRPr="00AE17C2" w:rsidRDefault="00D176E2" w:rsidP="00D176E2">
      <w:pPr>
        <w:shd w:val="clear" w:color="auto" w:fill="FFFFFF" w:themeFill="background1"/>
        <w:jc w:val="center"/>
        <w:rPr>
          <w:rFonts w:ascii="Courier New" w:hAnsi="Courier New" w:cs="Courier New"/>
          <w:sz w:val="16"/>
          <w:szCs w:val="16"/>
        </w:rPr>
      </w:pPr>
      <w:r w:rsidRPr="00AE17C2">
        <w:rPr>
          <w:rFonts w:ascii="Courier New" w:hAnsi="Courier New" w:cs="Courier New"/>
          <w:noProof/>
          <w:sz w:val="16"/>
          <w:szCs w:val="16"/>
          <w:lang w:val="en-US" w:eastAsia="en-US"/>
        </w:rPr>
        <w:drawing>
          <wp:inline distT="0" distB="0" distL="0" distR="0" wp14:anchorId="2BEFF6C8" wp14:editId="2FDB2C13">
            <wp:extent cx="676275" cy="676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761" cy="677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F570C" w14:textId="77777777" w:rsidR="00D176E2" w:rsidRPr="00AE17C2" w:rsidRDefault="00D176E2" w:rsidP="00D176E2">
      <w:pPr>
        <w:shd w:val="clear" w:color="auto" w:fill="FFFFFF" w:themeFill="background1"/>
        <w:jc w:val="center"/>
        <w:rPr>
          <w:rFonts w:ascii="Courier New" w:hAnsi="Courier New" w:cs="Courier New"/>
          <w:sz w:val="16"/>
          <w:szCs w:val="16"/>
        </w:rPr>
      </w:pPr>
    </w:p>
    <w:p w14:paraId="5ECB3F2C" w14:textId="77777777" w:rsidR="00D176E2" w:rsidRPr="00AE17C2" w:rsidRDefault="00D176E2" w:rsidP="00D176E2">
      <w:pPr>
        <w:shd w:val="clear" w:color="auto" w:fill="FFFFFF" w:themeFill="background1"/>
        <w:jc w:val="center"/>
        <w:rPr>
          <w:rFonts w:ascii="Courier New" w:hAnsi="Courier New" w:cs="Courier New"/>
          <w:b/>
          <w:sz w:val="16"/>
          <w:szCs w:val="16"/>
        </w:rPr>
      </w:pPr>
      <w:r w:rsidRPr="00AE17C2">
        <w:rPr>
          <w:rFonts w:ascii="Courier New" w:hAnsi="Courier New" w:cs="Courier New"/>
          <w:b/>
          <w:sz w:val="16"/>
          <w:szCs w:val="16"/>
        </w:rPr>
        <w:t>M/S Pakwann Restaurant</w:t>
      </w:r>
    </w:p>
    <w:tbl>
      <w:tblPr>
        <w:tblStyle w:val="TableGrid"/>
        <w:tblW w:w="29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88"/>
      </w:tblGrid>
      <w:tr w:rsidR="00D176E2" w:rsidRPr="00AE17C2" w14:paraId="1AF4920F" w14:textId="77777777" w:rsidTr="005D4E67">
        <w:tc>
          <w:tcPr>
            <w:tcW w:w="2988" w:type="dxa"/>
            <w:hideMark/>
          </w:tcPr>
          <w:p w14:paraId="364376B1" w14:textId="77777777" w:rsidR="00D176E2" w:rsidRPr="00AE17C2" w:rsidRDefault="00D176E2" w:rsidP="005D4E67">
            <w:pPr>
              <w:shd w:val="clear" w:color="auto" w:fill="FFFFFF" w:themeFill="background1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AE17C2">
              <w:rPr>
                <w:rFonts w:ascii="Courier New" w:hAnsi="Courier New" w:cs="Courier New"/>
                <w:sz w:val="16"/>
                <w:szCs w:val="16"/>
              </w:rPr>
              <w:t>New Gandhi Nagar</w:t>
            </w:r>
          </w:p>
          <w:p w14:paraId="552D39DE" w14:textId="77777777" w:rsidR="00D176E2" w:rsidRPr="00AE17C2" w:rsidRDefault="00D176E2" w:rsidP="005D4E67">
            <w:pPr>
              <w:shd w:val="clear" w:color="auto" w:fill="FFFFFF" w:themeFill="background1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AE17C2">
              <w:rPr>
                <w:rFonts w:ascii="Courier New" w:hAnsi="Courier New" w:cs="Courier New"/>
                <w:sz w:val="16"/>
                <w:szCs w:val="16"/>
              </w:rPr>
              <w:t>Ghaziabad UP</w:t>
            </w:r>
          </w:p>
          <w:p w14:paraId="4311E41F" w14:textId="77777777" w:rsidR="00D176E2" w:rsidRPr="00AE17C2" w:rsidRDefault="00D176E2" w:rsidP="005D4E67">
            <w:pPr>
              <w:shd w:val="clear" w:color="auto" w:fill="FFFFFF" w:themeFill="background1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AE17C2">
              <w:rPr>
                <w:rFonts w:ascii="Courier New" w:hAnsi="Courier New" w:cs="Courier New"/>
                <w:sz w:val="16"/>
                <w:szCs w:val="16"/>
              </w:rPr>
              <w:t>201001</w:t>
            </w:r>
          </w:p>
          <w:p w14:paraId="20695760" w14:textId="77777777" w:rsidR="00D176E2" w:rsidRPr="00AE17C2" w:rsidRDefault="00D176E2" w:rsidP="005D4E67">
            <w:pPr>
              <w:shd w:val="clear" w:color="auto" w:fill="FFFFFF" w:themeFill="background1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AE17C2">
              <w:rPr>
                <w:rFonts w:ascii="Courier New" w:hAnsi="Courier New" w:cs="Courier New"/>
                <w:sz w:val="16"/>
                <w:szCs w:val="16"/>
              </w:rPr>
              <w:t>GSTIN: 09AAMFN9536G2AQ</w:t>
            </w:r>
          </w:p>
          <w:p w14:paraId="0449B6C0" w14:textId="77777777" w:rsidR="00D176E2" w:rsidRPr="00AE17C2" w:rsidRDefault="00D176E2" w:rsidP="005D4E67">
            <w:pPr>
              <w:shd w:val="clear" w:color="auto" w:fill="FFFFFF" w:themeFill="background1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AE17C2">
              <w:rPr>
                <w:rFonts w:ascii="Courier New" w:hAnsi="Courier New" w:cs="Courier New"/>
                <w:sz w:val="16"/>
                <w:szCs w:val="16"/>
              </w:rPr>
              <w:t>--------------------------</w:t>
            </w:r>
          </w:p>
        </w:tc>
      </w:tr>
    </w:tbl>
    <w:p w14:paraId="339406AB" w14:textId="77777777" w:rsidR="00D176E2" w:rsidRPr="00AE17C2" w:rsidRDefault="00D176E2" w:rsidP="00D176E2">
      <w:pPr>
        <w:shd w:val="clear" w:color="auto" w:fill="FFFFFF" w:themeFill="background1"/>
        <w:jc w:val="center"/>
        <w:rPr>
          <w:rFonts w:ascii="Courier New" w:hAnsi="Courier New" w:cs="Courier New"/>
          <w:sz w:val="16"/>
          <w:szCs w:val="16"/>
        </w:rPr>
      </w:pPr>
      <w:r w:rsidRPr="00AE17C2">
        <w:rPr>
          <w:rFonts w:ascii="Courier New" w:hAnsi="Courier New" w:cs="Courier New"/>
          <w:sz w:val="16"/>
          <w:szCs w:val="16"/>
        </w:rPr>
        <w:t>****Retail Invoice*****</w:t>
      </w:r>
    </w:p>
    <w:p w14:paraId="50D090F5" w14:textId="77777777" w:rsidR="00D176E2" w:rsidRPr="00AE17C2" w:rsidRDefault="00D176E2" w:rsidP="00D176E2">
      <w:pPr>
        <w:shd w:val="clear" w:color="auto" w:fill="FFFFFF" w:themeFill="background1"/>
        <w:jc w:val="center"/>
        <w:rPr>
          <w:rFonts w:ascii="Courier New" w:hAnsi="Courier New" w:cs="Courier New"/>
          <w:sz w:val="16"/>
          <w:szCs w:val="16"/>
        </w:rPr>
      </w:pPr>
      <w:r w:rsidRPr="00AE17C2">
        <w:rPr>
          <w:rFonts w:ascii="Courier New" w:hAnsi="Courier New" w:cs="Courier New"/>
          <w:sz w:val="16"/>
          <w:szCs w:val="16"/>
        </w:rPr>
        <w:t>-------------------------</w:t>
      </w:r>
    </w:p>
    <w:tbl>
      <w:tblPr>
        <w:tblStyle w:val="TableGrid"/>
        <w:tblW w:w="29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0"/>
        <w:gridCol w:w="139"/>
        <w:gridCol w:w="1415"/>
      </w:tblGrid>
      <w:tr w:rsidR="00D176E2" w:rsidRPr="00AE17C2" w14:paraId="70B6854E" w14:textId="77777777" w:rsidTr="005D4E67">
        <w:tc>
          <w:tcPr>
            <w:tcW w:w="1549" w:type="dxa"/>
            <w:gridSpan w:val="2"/>
            <w:hideMark/>
          </w:tcPr>
          <w:p w14:paraId="6C55E1BD" w14:textId="77777777" w:rsidR="00D176E2" w:rsidRPr="00AE17C2" w:rsidRDefault="00D176E2" w:rsidP="005D4E67">
            <w:pPr>
              <w:shd w:val="clear" w:color="auto" w:fill="FFFFFF" w:themeFill="background1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AE17C2">
              <w:rPr>
                <w:rFonts w:ascii="Courier New" w:hAnsi="Courier New" w:cs="Courier New"/>
                <w:sz w:val="16"/>
                <w:szCs w:val="16"/>
              </w:rPr>
              <w:t>DATE</w:t>
            </w:r>
          </w:p>
        </w:tc>
        <w:tc>
          <w:tcPr>
            <w:tcW w:w="1415" w:type="dxa"/>
            <w:hideMark/>
          </w:tcPr>
          <w:p w14:paraId="35C20E97" w14:textId="77777777" w:rsidR="00D176E2" w:rsidRPr="00AE17C2" w:rsidRDefault="00D176E2" w:rsidP="005D4E67">
            <w:pPr>
              <w:shd w:val="clear" w:color="auto" w:fill="FFFFFF" w:themeFill="background1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AE17C2">
              <w:rPr>
                <w:rFonts w:ascii="Courier New" w:hAnsi="Courier New" w:cs="Courier New"/>
                <w:sz w:val="16"/>
                <w:szCs w:val="16"/>
              </w:rPr>
              <w:t>TIME</w:t>
            </w:r>
          </w:p>
        </w:tc>
      </w:tr>
      <w:tr w:rsidR="00D176E2" w:rsidRPr="00AE17C2" w14:paraId="50353FFF" w14:textId="77777777" w:rsidTr="005D4E67">
        <w:tc>
          <w:tcPr>
            <w:tcW w:w="1549" w:type="dxa"/>
            <w:gridSpan w:val="2"/>
            <w:hideMark/>
          </w:tcPr>
          <w:p w14:paraId="2524E1FF" w14:textId="6BD16889" w:rsidR="00D176E2" w:rsidRPr="00AE17C2" w:rsidRDefault="00CC3852" w:rsidP="005D4E67">
            <w:pPr>
              <w:shd w:val="clear" w:color="auto" w:fill="FFFFFF" w:themeFill="background1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  <w:lang w:val="en-IN" w:eastAsia="en-IN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30</w:t>
            </w:r>
            <w:r w:rsidR="00D176E2" w:rsidRPr="00AE17C2">
              <w:rPr>
                <w:rFonts w:ascii="Courier New" w:hAnsi="Courier New" w:cs="Courier New"/>
                <w:color w:val="000000"/>
                <w:sz w:val="16"/>
                <w:szCs w:val="16"/>
              </w:rPr>
              <w:t>/11/2018</w:t>
            </w:r>
          </w:p>
        </w:tc>
        <w:tc>
          <w:tcPr>
            <w:tcW w:w="1415" w:type="dxa"/>
            <w:hideMark/>
          </w:tcPr>
          <w:p w14:paraId="12FEB367" w14:textId="1F419C9D" w:rsidR="00D176E2" w:rsidRPr="00AE17C2" w:rsidRDefault="00CC3852" w:rsidP="005D4E67">
            <w:pPr>
              <w:shd w:val="clear" w:color="auto" w:fill="FFFFFF" w:themeFill="background1"/>
              <w:rPr>
                <w:rFonts w:ascii="Courier New" w:hAnsi="Courier New" w:cs="Courier New"/>
                <w:color w:val="000000"/>
                <w:sz w:val="16"/>
                <w:szCs w:val="16"/>
                <w:lang w:val="en-IN" w:eastAsia="en-IN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04:3</w:t>
            </w:r>
            <w:r w:rsidR="00D176E2" w:rsidRPr="00AE17C2">
              <w:rPr>
                <w:rFonts w:ascii="Courier New" w:hAnsi="Courier New" w:cs="Courier New"/>
                <w:color w:val="000000"/>
                <w:sz w:val="16"/>
                <w:szCs w:val="16"/>
              </w:rPr>
              <w:t>1PM</w:t>
            </w:r>
          </w:p>
        </w:tc>
      </w:tr>
      <w:tr w:rsidR="00D176E2" w:rsidRPr="00AE17C2" w14:paraId="5D7F886B" w14:textId="77777777" w:rsidTr="005D4E67">
        <w:tc>
          <w:tcPr>
            <w:tcW w:w="2964" w:type="dxa"/>
            <w:gridSpan w:val="3"/>
          </w:tcPr>
          <w:p w14:paraId="25E501B7" w14:textId="77777777" w:rsidR="00D176E2" w:rsidRPr="00AE17C2" w:rsidRDefault="00D176E2" w:rsidP="005D4E67">
            <w:pPr>
              <w:shd w:val="clear" w:color="auto" w:fill="FFFFFF" w:themeFill="background1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D176E2" w:rsidRPr="00AE17C2" w14:paraId="67FAA02F" w14:textId="77777777" w:rsidTr="005D4E67">
        <w:tc>
          <w:tcPr>
            <w:tcW w:w="1410" w:type="dxa"/>
            <w:hideMark/>
          </w:tcPr>
          <w:p w14:paraId="00A160E5" w14:textId="4485B9F3" w:rsidR="00D176E2" w:rsidRPr="00AE17C2" w:rsidRDefault="00D176E2" w:rsidP="005D4E67">
            <w:pPr>
              <w:shd w:val="clear" w:color="auto" w:fill="FFFFFF" w:themeFill="background1"/>
              <w:rPr>
                <w:rFonts w:ascii="Courier New" w:hAnsi="Courier New" w:cs="Courier New"/>
                <w:sz w:val="16"/>
                <w:szCs w:val="16"/>
              </w:rPr>
            </w:pPr>
            <w:r w:rsidRPr="00AE17C2">
              <w:rPr>
                <w:rFonts w:ascii="Courier New" w:hAnsi="Courier New" w:cs="Courier New"/>
                <w:sz w:val="16"/>
                <w:szCs w:val="16"/>
              </w:rPr>
              <w:t>Memo#</w:t>
            </w:r>
          </w:p>
          <w:p w14:paraId="4A0ED382" w14:textId="77777777" w:rsidR="00D176E2" w:rsidRDefault="00D176E2" w:rsidP="005D4E67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35D50369" w14:textId="77777777" w:rsidR="00D176E2" w:rsidRDefault="00D176E2" w:rsidP="005D4E6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E17C2">
              <w:rPr>
                <w:rFonts w:ascii="Courier New" w:hAnsi="Courier New" w:cs="Courier New"/>
                <w:sz w:val="16"/>
                <w:szCs w:val="16"/>
              </w:rPr>
              <w:t xml:space="preserve">Honey Chilli </w:t>
            </w:r>
            <w:r>
              <w:rPr>
                <w:rFonts w:ascii="Courier New" w:hAnsi="Courier New" w:cs="Courier New"/>
                <w:sz w:val="16"/>
                <w:szCs w:val="16"/>
              </w:rPr>
              <w:t>Potato 1 190</w:t>
            </w:r>
          </w:p>
          <w:p w14:paraId="5A492E65" w14:textId="77777777" w:rsidR="00E37AF9" w:rsidRDefault="00E37AF9" w:rsidP="005D4E67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Veg </w:t>
            </w:r>
          </w:p>
          <w:p w14:paraId="47F0A8A3" w14:textId="584F14D4" w:rsidR="00D176E2" w:rsidRDefault="00D176E2" w:rsidP="005D4E67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Spring Roll 1 </w:t>
            </w:r>
            <w:r w:rsidR="00E37AF9">
              <w:rPr>
                <w:rFonts w:ascii="Courier New" w:hAnsi="Courier New" w:cs="Courier New"/>
                <w:sz w:val="16"/>
                <w:szCs w:val="16"/>
              </w:rPr>
              <w:t>190</w:t>
            </w:r>
          </w:p>
          <w:p w14:paraId="768258B7" w14:textId="77777777" w:rsidR="00D176E2" w:rsidRPr="00AE17C2" w:rsidRDefault="00D176E2" w:rsidP="005D4E67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Choco Lava Cake 2  70</w:t>
            </w:r>
          </w:p>
        </w:tc>
        <w:tc>
          <w:tcPr>
            <w:tcW w:w="1554" w:type="dxa"/>
            <w:gridSpan w:val="2"/>
            <w:hideMark/>
          </w:tcPr>
          <w:p w14:paraId="01926D14" w14:textId="481220CA" w:rsidR="00D176E2" w:rsidRPr="00AE17C2" w:rsidRDefault="00D176E2" w:rsidP="005D4E67">
            <w:pPr>
              <w:shd w:val="clear" w:color="auto" w:fill="FFFFFF" w:themeFill="background1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AE17C2">
              <w:rPr>
                <w:rFonts w:ascii="Courier New" w:hAnsi="Courier New" w:cs="Courier New"/>
                <w:color w:val="000000"/>
                <w:sz w:val="16"/>
                <w:szCs w:val="16"/>
              </w:rPr>
              <w:t>NO/18/</w:t>
            </w:r>
            <w:r w:rsidR="00CC3852">
              <w:rPr>
                <w:rFonts w:ascii="Courier New" w:hAnsi="Courier New" w:cs="Courier New"/>
                <w:color w:val="000000"/>
                <w:sz w:val="16"/>
                <w:szCs w:val="16"/>
              </w:rPr>
              <w:t>7618</w:t>
            </w:r>
          </w:p>
          <w:p w14:paraId="696F50D6" w14:textId="77777777" w:rsidR="00D176E2" w:rsidRPr="00AE17C2" w:rsidRDefault="00D176E2" w:rsidP="005D4E6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E17C2">
              <w:rPr>
                <w:rFonts w:ascii="Courier New" w:hAnsi="Courier New" w:cs="Courier New"/>
                <w:sz w:val="16"/>
                <w:szCs w:val="16"/>
              </w:rPr>
              <w:t>----------</w:t>
            </w:r>
          </w:p>
          <w:p w14:paraId="6E7D00E6" w14:textId="77777777" w:rsidR="00D176E2" w:rsidRDefault="00D176E2" w:rsidP="005D4E67">
            <w:pPr>
              <w:shd w:val="clear" w:color="auto" w:fill="FFFFFF" w:themeFill="background1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  <w:p w14:paraId="4C987715" w14:textId="77777777" w:rsidR="00D176E2" w:rsidRDefault="00D176E2" w:rsidP="005D4E67">
            <w:pPr>
              <w:shd w:val="clear" w:color="auto" w:fill="FFFFFF" w:themeFill="background1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190.00</w:t>
            </w:r>
          </w:p>
          <w:p w14:paraId="101D4077" w14:textId="77777777" w:rsidR="00D176E2" w:rsidRDefault="00D176E2" w:rsidP="005D4E67">
            <w:pPr>
              <w:shd w:val="clear" w:color="auto" w:fill="FFFFFF" w:themeFill="background1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  <w:p w14:paraId="4D3ED4EB" w14:textId="41831143" w:rsidR="00D176E2" w:rsidRDefault="00E37AF9" w:rsidP="005D4E67">
            <w:pPr>
              <w:shd w:val="clear" w:color="auto" w:fill="FFFFFF" w:themeFill="background1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190</w:t>
            </w:r>
            <w:r w:rsidR="00D176E2">
              <w:rPr>
                <w:rFonts w:ascii="Courier New" w:hAnsi="Courier New" w:cs="Courier New"/>
                <w:sz w:val="16"/>
                <w:szCs w:val="16"/>
              </w:rPr>
              <w:t>.00</w:t>
            </w:r>
          </w:p>
          <w:p w14:paraId="7E7B2458" w14:textId="77777777" w:rsidR="00D176E2" w:rsidRDefault="00D176E2" w:rsidP="005D4E67">
            <w:pPr>
              <w:shd w:val="clear" w:color="auto" w:fill="FFFFFF" w:themeFill="background1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  <w:p w14:paraId="552E302A" w14:textId="77777777" w:rsidR="00D176E2" w:rsidRPr="00AE17C2" w:rsidRDefault="00D176E2" w:rsidP="005D4E67">
            <w:pPr>
              <w:shd w:val="clear" w:color="auto" w:fill="FFFFFF" w:themeFill="background1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140.00</w:t>
            </w:r>
          </w:p>
        </w:tc>
      </w:tr>
      <w:tr w:rsidR="00D176E2" w:rsidRPr="00AE17C2" w14:paraId="1A470B1A" w14:textId="77777777" w:rsidTr="005D4E67">
        <w:tc>
          <w:tcPr>
            <w:tcW w:w="1410" w:type="dxa"/>
          </w:tcPr>
          <w:p w14:paraId="14E01E9E" w14:textId="77777777" w:rsidR="00D176E2" w:rsidRPr="00AE17C2" w:rsidRDefault="00D176E2" w:rsidP="005D4E67">
            <w:pPr>
              <w:shd w:val="clear" w:color="auto" w:fill="FFFFFF" w:themeFill="background1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554" w:type="dxa"/>
            <w:gridSpan w:val="2"/>
          </w:tcPr>
          <w:p w14:paraId="75034A51" w14:textId="77777777" w:rsidR="00D176E2" w:rsidRPr="00AE17C2" w:rsidRDefault="00D176E2" w:rsidP="005D4E67">
            <w:pPr>
              <w:shd w:val="clear" w:color="auto" w:fill="FFFFFF" w:themeFill="background1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</w:tr>
    </w:tbl>
    <w:p w14:paraId="328199B8" w14:textId="77777777" w:rsidR="00D176E2" w:rsidRPr="00AE17C2" w:rsidRDefault="00D176E2" w:rsidP="00D176E2">
      <w:pPr>
        <w:rPr>
          <w:rFonts w:ascii="Courier New" w:hAnsi="Courier New" w:cs="Courier New"/>
          <w:sz w:val="16"/>
          <w:szCs w:val="16"/>
        </w:rPr>
      </w:pPr>
      <w:r w:rsidRPr="00AE17C2">
        <w:rPr>
          <w:rFonts w:ascii="Courier New" w:hAnsi="Courier New" w:cs="Courier New"/>
          <w:sz w:val="16"/>
          <w:szCs w:val="16"/>
        </w:rPr>
        <w:t>--------------------</w:t>
      </w:r>
      <w:r>
        <w:rPr>
          <w:rFonts w:ascii="Courier New" w:hAnsi="Courier New" w:cs="Courier New"/>
          <w:sz w:val="16"/>
          <w:szCs w:val="16"/>
        </w:rPr>
        <w:t>--------</w:t>
      </w:r>
    </w:p>
    <w:p w14:paraId="30F3074E" w14:textId="4F94D41A" w:rsidR="00D176E2" w:rsidRPr="00AE17C2" w:rsidRDefault="00A526D9" w:rsidP="00D176E2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SUB TOTAL</w:t>
      </w:r>
      <w:r>
        <w:rPr>
          <w:rFonts w:ascii="Courier New" w:hAnsi="Courier New" w:cs="Courier New"/>
          <w:sz w:val="16"/>
          <w:szCs w:val="16"/>
        </w:rPr>
        <w:tab/>
        <w:t xml:space="preserve">   52</w:t>
      </w:r>
      <w:bookmarkStart w:id="0" w:name="_GoBack"/>
      <w:bookmarkEnd w:id="0"/>
      <w:r w:rsidR="00D176E2">
        <w:rPr>
          <w:rFonts w:ascii="Courier New" w:hAnsi="Courier New" w:cs="Courier New"/>
          <w:sz w:val="16"/>
          <w:szCs w:val="16"/>
        </w:rPr>
        <w:t>0.00</w:t>
      </w:r>
    </w:p>
    <w:p w14:paraId="766BFE8B" w14:textId="77777777" w:rsidR="00D176E2" w:rsidRPr="00AE17C2" w:rsidRDefault="00D176E2" w:rsidP="00D176E2">
      <w:pPr>
        <w:rPr>
          <w:rFonts w:ascii="Courier New" w:hAnsi="Courier New" w:cs="Courier New"/>
          <w:sz w:val="16"/>
          <w:szCs w:val="16"/>
        </w:rPr>
      </w:pPr>
      <w:r w:rsidRPr="00AE17C2">
        <w:rPr>
          <w:rFonts w:ascii="Courier New" w:hAnsi="Courier New" w:cs="Courier New"/>
          <w:sz w:val="16"/>
          <w:szCs w:val="16"/>
        </w:rPr>
        <w:t>--------------------</w:t>
      </w:r>
      <w:r>
        <w:rPr>
          <w:rFonts w:ascii="Courier New" w:hAnsi="Courier New" w:cs="Courier New"/>
          <w:sz w:val="16"/>
          <w:szCs w:val="16"/>
        </w:rPr>
        <w:t>--------</w:t>
      </w:r>
    </w:p>
    <w:p w14:paraId="28111814" w14:textId="77777777" w:rsidR="00D176E2" w:rsidRDefault="00D176E2" w:rsidP="00D176E2">
      <w:pPr>
        <w:rPr>
          <w:rFonts w:ascii="Courier New" w:hAnsi="Courier New" w:cs="Courier New"/>
          <w:sz w:val="16"/>
          <w:szCs w:val="16"/>
        </w:rPr>
      </w:pPr>
    </w:p>
    <w:p w14:paraId="32D57B3A" w14:textId="403616A3" w:rsidR="00D176E2" w:rsidRPr="005B2C3E" w:rsidRDefault="00E1007D" w:rsidP="00D176E2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ORDER NUMBER # </w:t>
      </w:r>
      <w:r w:rsidR="00036E66">
        <w:rPr>
          <w:rFonts w:ascii="Courier New" w:hAnsi="Courier New" w:cs="Courier New"/>
          <w:b/>
        </w:rPr>
        <w:t>87</w:t>
      </w:r>
    </w:p>
    <w:p w14:paraId="42E5303E" w14:textId="77777777" w:rsidR="00D176E2" w:rsidRDefault="00D176E2" w:rsidP="00D176E2">
      <w:pPr>
        <w:rPr>
          <w:rFonts w:ascii="Courier New" w:hAnsi="Courier New" w:cs="Courier New"/>
          <w:sz w:val="16"/>
          <w:szCs w:val="16"/>
        </w:rPr>
      </w:pPr>
    </w:p>
    <w:p w14:paraId="6D78A1FF" w14:textId="77777777" w:rsidR="00D176E2" w:rsidRDefault="00D176E2" w:rsidP="00D176E2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************************</w:t>
      </w:r>
    </w:p>
    <w:p w14:paraId="47EBADEB" w14:textId="77777777" w:rsidR="00D176E2" w:rsidRDefault="00D176E2" w:rsidP="00D176E2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>Thank You</w:t>
      </w:r>
    </w:p>
    <w:p w14:paraId="377BFAFF" w14:textId="77777777" w:rsidR="00D176E2" w:rsidRPr="00AE17C2" w:rsidRDefault="00D176E2" w:rsidP="00D176E2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************************</w:t>
      </w:r>
    </w:p>
    <w:p w14:paraId="0636B171" w14:textId="77777777" w:rsidR="00D176E2" w:rsidRPr="00D176E2" w:rsidRDefault="00D176E2" w:rsidP="00D176E2"/>
    <w:sectPr w:rsidR="00D176E2" w:rsidRPr="00D176E2" w:rsidSect="00CE5D9D">
      <w:pgSz w:w="3312" w:h="8352" w:code="170"/>
      <w:pgMar w:top="288" w:right="288" w:bottom="288" w:left="288" w:header="720" w:footer="720" w:gutter="0"/>
      <w:paperSrc w:first="15" w:other="1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4BEF19" w14:textId="77777777" w:rsidR="00665CD5" w:rsidRDefault="00665CD5" w:rsidP="00E22DEC">
      <w:r>
        <w:separator/>
      </w:r>
    </w:p>
  </w:endnote>
  <w:endnote w:type="continuationSeparator" w:id="0">
    <w:p w14:paraId="588E7D47" w14:textId="77777777" w:rsidR="00665CD5" w:rsidRDefault="00665CD5" w:rsidP="00E22D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7B6DA0" w14:textId="77777777" w:rsidR="00665CD5" w:rsidRDefault="00665CD5" w:rsidP="00E22DEC">
      <w:r>
        <w:separator/>
      </w:r>
    </w:p>
  </w:footnote>
  <w:footnote w:type="continuationSeparator" w:id="0">
    <w:p w14:paraId="6052136A" w14:textId="77777777" w:rsidR="00665CD5" w:rsidRDefault="00665CD5" w:rsidP="00E22D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731C4C"/>
    <w:multiLevelType w:val="hybridMultilevel"/>
    <w:tmpl w:val="E2E887B0"/>
    <w:lvl w:ilvl="0" w:tplc="7E4CAA46">
      <w:start w:val="210"/>
      <w:numFmt w:val="bullet"/>
      <w:lvlText w:val=""/>
      <w:lvlJc w:val="left"/>
      <w:pPr>
        <w:ind w:left="720" w:hanging="360"/>
      </w:pPr>
      <w:rPr>
        <w:rFonts w:ascii="Symbol" w:eastAsia="Times New Roman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2D0"/>
    <w:rsid w:val="000271AE"/>
    <w:rsid w:val="00036E66"/>
    <w:rsid w:val="000622D0"/>
    <w:rsid w:val="00087B72"/>
    <w:rsid w:val="000B5868"/>
    <w:rsid w:val="00106338"/>
    <w:rsid w:val="00160274"/>
    <w:rsid w:val="001676EE"/>
    <w:rsid w:val="00171E43"/>
    <w:rsid w:val="001F77E9"/>
    <w:rsid w:val="00207F98"/>
    <w:rsid w:val="00244DA2"/>
    <w:rsid w:val="00252D57"/>
    <w:rsid w:val="002C1ACF"/>
    <w:rsid w:val="002C6220"/>
    <w:rsid w:val="002E725A"/>
    <w:rsid w:val="002F2A0F"/>
    <w:rsid w:val="0030086C"/>
    <w:rsid w:val="00332618"/>
    <w:rsid w:val="003351E2"/>
    <w:rsid w:val="003550EA"/>
    <w:rsid w:val="0039160B"/>
    <w:rsid w:val="00401B41"/>
    <w:rsid w:val="004256F5"/>
    <w:rsid w:val="004609FC"/>
    <w:rsid w:val="00460A53"/>
    <w:rsid w:val="0047382D"/>
    <w:rsid w:val="004912E5"/>
    <w:rsid w:val="004B1354"/>
    <w:rsid w:val="004B4614"/>
    <w:rsid w:val="004C05F6"/>
    <w:rsid w:val="00516149"/>
    <w:rsid w:val="00562362"/>
    <w:rsid w:val="00567060"/>
    <w:rsid w:val="005731BA"/>
    <w:rsid w:val="00596892"/>
    <w:rsid w:val="005A5C35"/>
    <w:rsid w:val="005B2C3E"/>
    <w:rsid w:val="005D0596"/>
    <w:rsid w:val="00610FBB"/>
    <w:rsid w:val="00632E19"/>
    <w:rsid w:val="0065161D"/>
    <w:rsid w:val="00665CD5"/>
    <w:rsid w:val="006F056B"/>
    <w:rsid w:val="007044A5"/>
    <w:rsid w:val="007375E4"/>
    <w:rsid w:val="007643B2"/>
    <w:rsid w:val="007813E9"/>
    <w:rsid w:val="007F46D3"/>
    <w:rsid w:val="00821AF5"/>
    <w:rsid w:val="00824426"/>
    <w:rsid w:val="00852929"/>
    <w:rsid w:val="00864EE1"/>
    <w:rsid w:val="0087743E"/>
    <w:rsid w:val="00883E22"/>
    <w:rsid w:val="008B5AC1"/>
    <w:rsid w:val="008B7CFD"/>
    <w:rsid w:val="008C4FC8"/>
    <w:rsid w:val="00906AAD"/>
    <w:rsid w:val="00915E76"/>
    <w:rsid w:val="009270F4"/>
    <w:rsid w:val="00933823"/>
    <w:rsid w:val="00940401"/>
    <w:rsid w:val="00942B02"/>
    <w:rsid w:val="009523C7"/>
    <w:rsid w:val="00957FB1"/>
    <w:rsid w:val="009644D0"/>
    <w:rsid w:val="00977A46"/>
    <w:rsid w:val="009B17D0"/>
    <w:rsid w:val="009B4CAE"/>
    <w:rsid w:val="009C47A9"/>
    <w:rsid w:val="009C58CF"/>
    <w:rsid w:val="009D32C2"/>
    <w:rsid w:val="009E7D8A"/>
    <w:rsid w:val="00A06FBB"/>
    <w:rsid w:val="00A32958"/>
    <w:rsid w:val="00A526D9"/>
    <w:rsid w:val="00A630E4"/>
    <w:rsid w:val="00A70D5D"/>
    <w:rsid w:val="00AA23A5"/>
    <w:rsid w:val="00AB10D9"/>
    <w:rsid w:val="00AC5F2B"/>
    <w:rsid w:val="00AE0B91"/>
    <w:rsid w:val="00AE17C2"/>
    <w:rsid w:val="00B93B51"/>
    <w:rsid w:val="00BB2884"/>
    <w:rsid w:val="00BD647D"/>
    <w:rsid w:val="00BF585C"/>
    <w:rsid w:val="00C475FF"/>
    <w:rsid w:val="00C701B4"/>
    <w:rsid w:val="00C7117F"/>
    <w:rsid w:val="00C81550"/>
    <w:rsid w:val="00C975F7"/>
    <w:rsid w:val="00CB2DBC"/>
    <w:rsid w:val="00CC3852"/>
    <w:rsid w:val="00CE5D9D"/>
    <w:rsid w:val="00D1580D"/>
    <w:rsid w:val="00D176E2"/>
    <w:rsid w:val="00D429D3"/>
    <w:rsid w:val="00D622C1"/>
    <w:rsid w:val="00D720DC"/>
    <w:rsid w:val="00D936A2"/>
    <w:rsid w:val="00DB1719"/>
    <w:rsid w:val="00DD1A91"/>
    <w:rsid w:val="00DE09CB"/>
    <w:rsid w:val="00DF37DE"/>
    <w:rsid w:val="00E02BF2"/>
    <w:rsid w:val="00E1007D"/>
    <w:rsid w:val="00E22DEC"/>
    <w:rsid w:val="00E37AF9"/>
    <w:rsid w:val="00E4165A"/>
    <w:rsid w:val="00E530C3"/>
    <w:rsid w:val="00EF255F"/>
    <w:rsid w:val="00F63DE2"/>
    <w:rsid w:val="00FA5C30"/>
    <w:rsid w:val="00FD3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AE4C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1B4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01B4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63D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3DE2"/>
    <w:rPr>
      <w:rFonts w:ascii="Tahoma" w:eastAsia="Times New Roman" w:hAnsi="Tahoma" w:cs="Tahoma"/>
      <w:sz w:val="16"/>
      <w:szCs w:val="16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E22D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2DEC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E22D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2DEC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6F05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1B4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01B4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63D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3DE2"/>
    <w:rPr>
      <w:rFonts w:ascii="Tahoma" w:eastAsia="Times New Roman" w:hAnsi="Tahoma" w:cs="Tahoma"/>
      <w:sz w:val="16"/>
      <w:szCs w:val="16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E22D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2DEC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E22D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2DEC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6F05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59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0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5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Srikanth%20Reddy\Receipt%20Templates%20Category%201%20Individual%20Post\Fake%20Receipt%20Template\gas-station-receip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634991-8CA0-41B7-A95E-BE8B364149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gas-station-receipt.dotx</Template>
  <TotalTime>7</TotalTime>
  <Pages>3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BlueBerry Labs Pvt</dc:creator>
  <cp:lastModifiedBy>DELL</cp:lastModifiedBy>
  <cp:revision>15</cp:revision>
  <dcterms:created xsi:type="dcterms:W3CDTF">2018-12-01T11:52:00Z</dcterms:created>
  <dcterms:modified xsi:type="dcterms:W3CDTF">2018-12-01T12:03:00Z</dcterms:modified>
</cp:coreProperties>
</file>
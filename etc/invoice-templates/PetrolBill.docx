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8053A" w14:textId="77777777" w:rsidR="003550EA" w:rsidRDefault="003550EA" w:rsidP="00E22DEC">
      <w:pPr>
        <w:shd w:val="clear" w:color="auto" w:fill="FFFFFF" w:themeFill="background1"/>
        <w:jc w:val="center"/>
        <w:rPr>
          <w:rFonts w:ascii="Courier New" w:hAnsi="Courier New" w:cs="Courier New"/>
          <w:noProof/>
          <w:sz w:val="16"/>
          <w:szCs w:val="16"/>
          <w:lang w:val="en-US" w:eastAsia="en-US"/>
        </w:rPr>
      </w:pPr>
    </w:p>
    <w:p w14:paraId="753D6439" w14:textId="77777777" w:rsidR="003550EA" w:rsidRDefault="003550EA" w:rsidP="00E22DEC">
      <w:pPr>
        <w:shd w:val="clear" w:color="auto" w:fill="FFFFFF" w:themeFill="background1"/>
        <w:jc w:val="center"/>
        <w:rPr>
          <w:rFonts w:ascii="Courier New" w:hAnsi="Courier New" w:cs="Courier New"/>
          <w:noProof/>
          <w:sz w:val="16"/>
          <w:szCs w:val="16"/>
          <w:lang w:val="en-US" w:eastAsia="en-US"/>
        </w:rPr>
      </w:pPr>
    </w:p>
    <w:p w14:paraId="3FAAA4E2" w14:textId="780EDDC4" w:rsidR="007813E9" w:rsidRPr="00AE17C2" w:rsidRDefault="00977A46" w:rsidP="00E22DEC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noProof/>
          <w:sz w:val="16"/>
          <w:szCs w:val="16"/>
          <w:lang w:val="en-US" w:eastAsia="en-US"/>
        </w:rPr>
        <w:drawing>
          <wp:inline distT="0" distB="0" distL="0" distR="0" wp14:anchorId="6D5EA388" wp14:editId="263859B1">
            <wp:extent cx="6762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61" cy="6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3B89" w14:textId="3F16DC00" w:rsidR="007813E9" w:rsidRPr="00AE17C2" w:rsidRDefault="007813E9" w:rsidP="00E22DEC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</w:p>
    <w:p w14:paraId="3BECAA8C" w14:textId="2C001E23" w:rsidR="007813E9" w:rsidRPr="00AE17C2" w:rsidRDefault="007813E9" w:rsidP="00E22DEC">
      <w:pPr>
        <w:shd w:val="clear" w:color="auto" w:fill="FFFFFF" w:themeFill="background1"/>
        <w:jc w:val="center"/>
        <w:rPr>
          <w:rFonts w:ascii="Courier New" w:hAnsi="Courier New" w:cs="Courier New"/>
          <w:b/>
          <w:sz w:val="16"/>
          <w:szCs w:val="16"/>
        </w:rPr>
      </w:pPr>
      <w:r w:rsidRPr="00AE17C2">
        <w:rPr>
          <w:rFonts w:ascii="Courier New" w:hAnsi="Courier New" w:cs="Courier New"/>
          <w:b/>
          <w:sz w:val="16"/>
          <w:szCs w:val="16"/>
        </w:rPr>
        <w:t xml:space="preserve">M/S </w:t>
      </w:r>
      <w:r w:rsidR="00E22DEC" w:rsidRPr="00AE17C2">
        <w:rPr>
          <w:rFonts w:ascii="Courier New" w:hAnsi="Courier New" w:cs="Courier New"/>
          <w:b/>
          <w:sz w:val="16"/>
          <w:szCs w:val="16"/>
        </w:rPr>
        <w:t xml:space="preserve">Pakwann </w:t>
      </w:r>
      <w:r w:rsidR="00C475FF" w:rsidRPr="00AE17C2">
        <w:rPr>
          <w:rFonts w:ascii="Courier New" w:hAnsi="Courier New" w:cs="Courier New"/>
          <w:b/>
          <w:sz w:val="16"/>
          <w:szCs w:val="16"/>
        </w:rPr>
        <w:t>Restaurant</w:t>
      </w:r>
    </w:p>
    <w:tbl>
      <w:tblPr>
        <w:tblStyle w:val="TableGrid"/>
        <w:tblW w:w="2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</w:tblGrid>
      <w:tr w:rsidR="007813E9" w:rsidRPr="00AE17C2" w14:paraId="7DA01D23" w14:textId="77777777" w:rsidTr="007813E9">
        <w:tc>
          <w:tcPr>
            <w:tcW w:w="2988" w:type="dxa"/>
            <w:hideMark/>
          </w:tcPr>
          <w:p w14:paraId="0157840C" w14:textId="42C9A99C" w:rsidR="007813E9" w:rsidRPr="00AE17C2" w:rsidRDefault="00E22DEC" w:rsidP="00E22DEC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New Gandhi Nagar</w:t>
            </w:r>
          </w:p>
          <w:p w14:paraId="157162E7" w14:textId="77777777" w:rsidR="007813E9" w:rsidRPr="00AE17C2" w:rsidRDefault="007813E9" w:rsidP="00E22DEC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Ghaziabad UP</w:t>
            </w:r>
          </w:p>
          <w:p w14:paraId="39EC07A5" w14:textId="77777777" w:rsidR="007813E9" w:rsidRPr="00AE17C2" w:rsidRDefault="007813E9" w:rsidP="00E22DEC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201001</w:t>
            </w:r>
          </w:p>
          <w:p w14:paraId="475EA2E0" w14:textId="77777777" w:rsidR="007813E9" w:rsidRPr="00AE17C2" w:rsidRDefault="00E22DEC" w:rsidP="00E22DEC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GSTIN</w:t>
            </w:r>
            <w:r w:rsidR="00632E19" w:rsidRPr="00AE17C2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7813E9" w:rsidRPr="00AE17C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E17C2">
              <w:rPr>
                <w:rFonts w:ascii="Courier New" w:hAnsi="Courier New" w:cs="Courier New"/>
                <w:sz w:val="16"/>
                <w:szCs w:val="16"/>
              </w:rPr>
              <w:t>09AAMFN9536G2AQ</w:t>
            </w:r>
          </w:p>
          <w:p w14:paraId="2EEE0E1C" w14:textId="149B3B54" w:rsidR="00BD647D" w:rsidRPr="00AE17C2" w:rsidRDefault="00BD647D" w:rsidP="00E22DEC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--------------------------</w:t>
            </w:r>
          </w:p>
        </w:tc>
      </w:tr>
    </w:tbl>
    <w:p w14:paraId="028AC72C" w14:textId="42C23866" w:rsidR="007813E9" w:rsidRPr="00AE17C2" w:rsidRDefault="00BD647D" w:rsidP="00E22DEC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****Retail Invoice*</w:t>
      </w:r>
      <w:r w:rsidR="007813E9" w:rsidRPr="00AE17C2">
        <w:rPr>
          <w:rFonts w:ascii="Courier New" w:hAnsi="Courier New" w:cs="Courier New"/>
          <w:sz w:val="16"/>
          <w:szCs w:val="16"/>
        </w:rPr>
        <w:t>****</w:t>
      </w:r>
    </w:p>
    <w:p w14:paraId="637E1B9F" w14:textId="77F68524" w:rsidR="00BD647D" w:rsidRPr="00AE17C2" w:rsidRDefault="00BD647D" w:rsidP="00E22DEC">
      <w:pPr>
        <w:shd w:val="clear" w:color="auto" w:fill="FFFFFF" w:themeFill="background1"/>
        <w:jc w:val="center"/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-------------------------</w:t>
      </w:r>
    </w:p>
    <w:tbl>
      <w:tblPr>
        <w:tblStyle w:val="TableGrid"/>
        <w:tblW w:w="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"/>
        <w:gridCol w:w="1415"/>
      </w:tblGrid>
      <w:tr w:rsidR="007813E9" w:rsidRPr="00AE17C2" w14:paraId="670F1A0E" w14:textId="77777777" w:rsidTr="00AE17C2">
        <w:tc>
          <w:tcPr>
            <w:tcW w:w="1549" w:type="dxa"/>
            <w:gridSpan w:val="2"/>
            <w:hideMark/>
          </w:tcPr>
          <w:p w14:paraId="2107956A" w14:textId="77777777" w:rsidR="007813E9" w:rsidRPr="00AE17C2" w:rsidRDefault="007813E9" w:rsidP="00E22DEC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DATE</w:t>
            </w:r>
          </w:p>
        </w:tc>
        <w:tc>
          <w:tcPr>
            <w:tcW w:w="1415" w:type="dxa"/>
            <w:hideMark/>
          </w:tcPr>
          <w:p w14:paraId="3AFBC05A" w14:textId="77777777" w:rsidR="007813E9" w:rsidRPr="00AE17C2" w:rsidRDefault="007813E9" w:rsidP="00E22DEC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TIME</w:t>
            </w:r>
          </w:p>
        </w:tc>
      </w:tr>
      <w:tr w:rsidR="007813E9" w:rsidRPr="00AE17C2" w14:paraId="3D016DCE" w14:textId="77777777" w:rsidTr="00AE17C2">
        <w:tc>
          <w:tcPr>
            <w:tcW w:w="1549" w:type="dxa"/>
            <w:gridSpan w:val="2"/>
            <w:hideMark/>
          </w:tcPr>
          <w:p w14:paraId="4967715D" w14:textId="17B8EB71" w:rsidR="007813E9" w:rsidRPr="00AE17C2" w:rsidRDefault="00E22DEC" w:rsidP="00E22DEC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19</w:t>
            </w:r>
            <w:r w:rsidR="007F46D3"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/</w:t>
            </w:r>
            <w:r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11</w:t>
            </w:r>
            <w:r w:rsidR="00C701B4"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/2018</w:t>
            </w:r>
          </w:p>
        </w:tc>
        <w:tc>
          <w:tcPr>
            <w:tcW w:w="1415" w:type="dxa"/>
            <w:hideMark/>
          </w:tcPr>
          <w:p w14:paraId="2074D44E" w14:textId="66F36A41" w:rsidR="007813E9" w:rsidRPr="00AE17C2" w:rsidRDefault="00E22DEC" w:rsidP="00E22DEC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04:41P</w:t>
            </w:r>
            <w:r w:rsidR="007813E9"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M</w:t>
            </w:r>
          </w:p>
        </w:tc>
      </w:tr>
      <w:tr w:rsidR="007813E9" w:rsidRPr="00AE17C2" w14:paraId="3FC4B671" w14:textId="77777777" w:rsidTr="00AE17C2">
        <w:tc>
          <w:tcPr>
            <w:tcW w:w="2964" w:type="dxa"/>
            <w:gridSpan w:val="3"/>
          </w:tcPr>
          <w:p w14:paraId="7ADE5DE3" w14:textId="77777777" w:rsidR="007813E9" w:rsidRPr="00AE17C2" w:rsidRDefault="007813E9" w:rsidP="00E22DEC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813E9" w:rsidRPr="00AE17C2" w14:paraId="6E278831" w14:textId="77777777" w:rsidTr="00AE17C2">
        <w:tc>
          <w:tcPr>
            <w:tcW w:w="1410" w:type="dxa"/>
            <w:hideMark/>
          </w:tcPr>
          <w:p w14:paraId="7897D2F5" w14:textId="7BA99C31" w:rsidR="00AE17C2" w:rsidRPr="00AE17C2" w:rsidRDefault="00BD647D" w:rsidP="00E22DEC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Memo</w:t>
            </w:r>
            <w:r w:rsidR="007813E9" w:rsidRPr="00AE17C2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420B86A1" w14:textId="77777777" w:rsidR="00C475FF" w:rsidRDefault="00C475FF" w:rsidP="00AE17C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7C2303A" w14:textId="4F38A388" w:rsidR="007813E9" w:rsidRDefault="00AE17C2" w:rsidP="00AE17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 xml:space="preserve">Honey Chilli </w:t>
            </w:r>
            <w:r>
              <w:rPr>
                <w:rFonts w:ascii="Courier New" w:hAnsi="Courier New" w:cs="Courier New"/>
                <w:sz w:val="16"/>
                <w:szCs w:val="16"/>
              </w:rPr>
              <w:t>Potato</w:t>
            </w:r>
            <w:r w:rsidR="00C475FF">
              <w:rPr>
                <w:rFonts w:ascii="Courier New" w:hAnsi="Courier New" w:cs="Courier New"/>
                <w:sz w:val="16"/>
                <w:szCs w:val="16"/>
              </w:rPr>
              <w:t xml:space="preserve"> 1 190</w:t>
            </w:r>
          </w:p>
          <w:p w14:paraId="4AE67877" w14:textId="0599AFAA" w:rsidR="00C475FF" w:rsidRDefault="00C475FF" w:rsidP="00AE17C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Chicken Spring Roll 1 210</w:t>
            </w:r>
          </w:p>
          <w:p w14:paraId="7CB9F168" w14:textId="2AD061D9" w:rsidR="00C475FF" w:rsidRPr="00AE17C2" w:rsidRDefault="00C81550" w:rsidP="00AE17C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Choco Lava Cake 2  70</w:t>
            </w:r>
          </w:p>
        </w:tc>
        <w:tc>
          <w:tcPr>
            <w:tcW w:w="1554" w:type="dxa"/>
            <w:gridSpan w:val="2"/>
            <w:hideMark/>
          </w:tcPr>
          <w:p w14:paraId="7384ECE6" w14:textId="2B074CC4" w:rsidR="00824426" w:rsidRPr="00AE17C2" w:rsidRDefault="00BD647D" w:rsidP="00BD647D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NO/18/</w:t>
            </w:r>
            <w:r w:rsidR="00C975F7"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891</w:t>
            </w:r>
            <w:r w:rsidRPr="00AE17C2">
              <w:rPr>
                <w:rFonts w:ascii="Courier New" w:hAnsi="Courier New" w:cs="Courier New"/>
                <w:color w:val="000000"/>
                <w:sz w:val="16"/>
                <w:szCs w:val="16"/>
              </w:rPr>
              <w:t>24</w:t>
            </w:r>
          </w:p>
          <w:p w14:paraId="64374140" w14:textId="77777777" w:rsidR="00C475FF" w:rsidRPr="00AE17C2" w:rsidRDefault="00C475FF" w:rsidP="00C47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7C2">
              <w:rPr>
                <w:rFonts w:ascii="Courier New" w:hAnsi="Courier New" w:cs="Courier New"/>
                <w:sz w:val="16"/>
                <w:szCs w:val="16"/>
              </w:rPr>
              <w:t>----------</w:t>
            </w:r>
          </w:p>
          <w:p w14:paraId="36CF1954" w14:textId="77777777" w:rsidR="00C475FF" w:rsidRDefault="00C475FF" w:rsidP="00C475F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1496EF04" w14:textId="24322632" w:rsidR="00AE17C2" w:rsidRDefault="00C475FF" w:rsidP="00C475F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190</w:t>
            </w:r>
            <w:r w:rsidR="00C81550">
              <w:rPr>
                <w:rFonts w:ascii="Courier New" w:hAnsi="Courier New" w:cs="Courier New"/>
                <w:sz w:val="16"/>
                <w:szCs w:val="16"/>
              </w:rPr>
              <w:t>.00</w:t>
            </w:r>
          </w:p>
          <w:p w14:paraId="50C65034" w14:textId="77777777" w:rsidR="00C475FF" w:rsidRDefault="00C475FF" w:rsidP="00C475F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3BEC2D9A" w14:textId="59FEEF60" w:rsidR="00C475FF" w:rsidRDefault="00C475FF" w:rsidP="00C475F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210</w:t>
            </w:r>
            <w:r w:rsidR="00C81550">
              <w:rPr>
                <w:rFonts w:ascii="Courier New" w:hAnsi="Courier New" w:cs="Courier New"/>
                <w:sz w:val="16"/>
                <w:szCs w:val="16"/>
              </w:rPr>
              <w:t>.00</w:t>
            </w:r>
          </w:p>
          <w:p w14:paraId="6E9E5039" w14:textId="77777777" w:rsidR="00C81550" w:rsidRDefault="00C81550" w:rsidP="00C475F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4D8122F9" w14:textId="1EFF7ABA" w:rsidR="00C81550" w:rsidRPr="00AE17C2" w:rsidRDefault="00C81550" w:rsidP="00C81550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140.00</w:t>
            </w:r>
          </w:p>
        </w:tc>
        <w:bookmarkStart w:id="0" w:name="_GoBack"/>
        <w:bookmarkEnd w:id="0"/>
      </w:tr>
      <w:tr w:rsidR="00C81550" w:rsidRPr="00AE17C2" w14:paraId="49D2074C" w14:textId="77777777" w:rsidTr="00AE17C2">
        <w:tc>
          <w:tcPr>
            <w:tcW w:w="1410" w:type="dxa"/>
          </w:tcPr>
          <w:p w14:paraId="09CC1F14" w14:textId="77777777" w:rsidR="00C81550" w:rsidRPr="00AE17C2" w:rsidRDefault="00C81550" w:rsidP="00E22DEC">
            <w:pPr>
              <w:shd w:val="clear" w:color="auto" w:fill="FFFFFF" w:themeFill="background1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554" w:type="dxa"/>
            <w:gridSpan w:val="2"/>
          </w:tcPr>
          <w:p w14:paraId="76D0F849" w14:textId="77777777" w:rsidR="00C81550" w:rsidRPr="00AE17C2" w:rsidRDefault="00C81550" w:rsidP="00BD647D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20774D5B" w14:textId="4E9547A7" w:rsidR="00C81550" w:rsidRPr="00AE17C2" w:rsidRDefault="00C81550" w:rsidP="00C81550">
      <w:pPr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</w:t>
      </w:r>
      <w:r>
        <w:rPr>
          <w:rFonts w:ascii="Courier New" w:hAnsi="Courier New" w:cs="Courier New"/>
          <w:sz w:val="16"/>
          <w:szCs w:val="16"/>
        </w:rPr>
        <w:t>--------</w:t>
      </w:r>
    </w:p>
    <w:p w14:paraId="106226CD" w14:textId="230282C5" w:rsidR="00C81550" w:rsidRPr="00AE17C2" w:rsidRDefault="00610FBB" w:rsidP="00C8155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 TOTAL</w:t>
      </w:r>
      <w:r>
        <w:rPr>
          <w:rFonts w:ascii="Courier New" w:hAnsi="Courier New" w:cs="Courier New"/>
          <w:sz w:val="16"/>
          <w:szCs w:val="16"/>
        </w:rPr>
        <w:tab/>
        <w:t xml:space="preserve">   540.00</w:t>
      </w:r>
    </w:p>
    <w:p w14:paraId="2A62BBF6" w14:textId="77777777" w:rsidR="00C81550" w:rsidRPr="00AE17C2" w:rsidRDefault="00C81550" w:rsidP="00C81550">
      <w:pPr>
        <w:rPr>
          <w:rFonts w:ascii="Courier New" w:hAnsi="Courier New" w:cs="Courier New"/>
          <w:sz w:val="16"/>
          <w:szCs w:val="16"/>
        </w:rPr>
      </w:pPr>
      <w:r w:rsidRPr="00AE17C2">
        <w:rPr>
          <w:rFonts w:ascii="Courier New" w:hAnsi="Courier New" w:cs="Courier New"/>
          <w:sz w:val="16"/>
          <w:szCs w:val="16"/>
        </w:rPr>
        <w:t>--------------------</w:t>
      </w:r>
      <w:r>
        <w:rPr>
          <w:rFonts w:ascii="Courier New" w:hAnsi="Courier New" w:cs="Courier New"/>
          <w:sz w:val="16"/>
          <w:szCs w:val="16"/>
        </w:rPr>
        <w:t>--------</w:t>
      </w:r>
    </w:p>
    <w:p w14:paraId="2D786C1C" w14:textId="77777777" w:rsidR="006F056B" w:rsidRDefault="006F056B" w:rsidP="00C81550">
      <w:pPr>
        <w:rPr>
          <w:rFonts w:ascii="Courier New" w:hAnsi="Courier New" w:cs="Courier New"/>
          <w:sz w:val="16"/>
          <w:szCs w:val="16"/>
        </w:rPr>
      </w:pPr>
    </w:p>
    <w:p w14:paraId="0CB17F02" w14:textId="75FE07A6" w:rsidR="00C81550" w:rsidRPr="005B2C3E" w:rsidRDefault="006F056B" w:rsidP="00C81550">
      <w:pPr>
        <w:rPr>
          <w:rFonts w:ascii="Courier New" w:hAnsi="Courier New" w:cs="Courier New"/>
          <w:b/>
        </w:rPr>
      </w:pPr>
      <w:r w:rsidRPr="005B2C3E">
        <w:rPr>
          <w:rFonts w:ascii="Courier New" w:hAnsi="Courier New" w:cs="Courier New"/>
          <w:b/>
        </w:rPr>
        <w:t>ORDER NUMBER # 54</w:t>
      </w:r>
    </w:p>
    <w:p w14:paraId="3C0B87BF" w14:textId="77777777" w:rsidR="006F056B" w:rsidRDefault="006F056B" w:rsidP="00C81550">
      <w:pPr>
        <w:rPr>
          <w:rFonts w:ascii="Courier New" w:hAnsi="Courier New" w:cs="Courier New"/>
          <w:sz w:val="16"/>
          <w:szCs w:val="16"/>
        </w:rPr>
      </w:pPr>
    </w:p>
    <w:p w14:paraId="6FC04258" w14:textId="63E4CD7B" w:rsidR="00E22DEC" w:rsidRDefault="003550EA" w:rsidP="00AE17C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************************</w:t>
      </w:r>
    </w:p>
    <w:p w14:paraId="3C2B4119" w14:textId="1C29DC02" w:rsidR="006F056B" w:rsidRDefault="006F056B" w:rsidP="00AE17C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Thank You</w:t>
      </w:r>
    </w:p>
    <w:p w14:paraId="3A734F3A" w14:textId="77777777" w:rsidR="006F056B" w:rsidRPr="00AE17C2" w:rsidRDefault="006F056B" w:rsidP="006F056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************************</w:t>
      </w:r>
    </w:p>
    <w:p w14:paraId="220F27B7" w14:textId="77777777" w:rsidR="006F056B" w:rsidRPr="00AE17C2" w:rsidRDefault="006F056B" w:rsidP="00AE17C2">
      <w:pPr>
        <w:rPr>
          <w:rFonts w:ascii="Courier New" w:hAnsi="Courier New" w:cs="Courier New"/>
          <w:sz w:val="16"/>
          <w:szCs w:val="16"/>
        </w:rPr>
      </w:pPr>
    </w:p>
    <w:sectPr w:rsidR="006F056B" w:rsidRPr="00AE17C2" w:rsidSect="00CE5D9D">
      <w:pgSz w:w="3312" w:h="8352" w:code="170"/>
      <w:pgMar w:top="288" w:right="288" w:bottom="288" w:left="288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64845" w14:textId="77777777" w:rsidR="00CC240E" w:rsidRDefault="00CC240E" w:rsidP="00E22DEC">
      <w:r>
        <w:separator/>
      </w:r>
    </w:p>
  </w:endnote>
  <w:endnote w:type="continuationSeparator" w:id="0">
    <w:p w14:paraId="35DCF392" w14:textId="77777777" w:rsidR="00CC240E" w:rsidRDefault="00CC240E" w:rsidP="00E2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2FC21" w14:textId="77777777" w:rsidR="00CC240E" w:rsidRDefault="00CC240E" w:rsidP="00E22DEC">
      <w:r>
        <w:separator/>
      </w:r>
    </w:p>
  </w:footnote>
  <w:footnote w:type="continuationSeparator" w:id="0">
    <w:p w14:paraId="2CE00F8C" w14:textId="77777777" w:rsidR="00CC240E" w:rsidRDefault="00CC240E" w:rsidP="00E22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1C4C"/>
    <w:multiLevelType w:val="hybridMultilevel"/>
    <w:tmpl w:val="E2E887B0"/>
    <w:lvl w:ilvl="0" w:tplc="7E4CAA46">
      <w:start w:val="210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D0"/>
    <w:rsid w:val="000271AE"/>
    <w:rsid w:val="000622D0"/>
    <w:rsid w:val="00087B72"/>
    <w:rsid w:val="000B5868"/>
    <w:rsid w:val="00106338"/>
    <w:rsid w:val="00160274"/>
    <w:rsid w:val="001676EE"/>
    <w:rsid w:val="00171E43"/>
    <w:rsid w:val="001F77E9"/>
    <w:rsid w:val="00207F98"/>
    <w:rsid w:val="00244DA2"/>
    <w:rsid w:val="002C1ACF"/>
    <w:rsid w:val="002C6220"/>
    <w:rsid w:val="002E725A"/>
    <w:rsid w:val="0030086C"/>
    <w:rsid w:val="00332618"/>
    <w:rsid w:val="003351E2"/>
    <w:rsid w:val="003550EA"/>
    <w:rsid w:val="0039160B"/>
    <w:rsid w:val="00401B41"/>
    <w:rsid w:val="004256F5"/>
    <w:rsid w:val="00460A53"/>
    <w:rsid w:val="0047382D"/>
    <w:rsid w:val="004912E5"/>
    <w:rsid w:val="004B1354"/>
    <w:rsid w:val="004B4614"/>
    <w:rsid w:val="004C05F6"/>
    <w:rsid w:val="00516149"/>
    <w:rsid w:val="00562362"/>
    <w:rsid w:val="005731BA"/>
    <w:rsid w:val="00596892"/>
    <w:rsid w:val="005A5C35"/>
    <w:rsid w:val="005B2C3E"/>
    <w:rsid w:val="005D0596"/>
    <w:rsid w:val="00610FBB"/>
    <w:rsid w:val="00632E19"/>
    <w:rsid w:val="0065161D"/>
    <w:rsid w:val="006F056B"/>
    <w:rsid w:val="007044A5"/>
    <w:rsid w:val="007375E4"/>
    <w:rsid w:val="007643B2"/>
    <w:rsid w:val="007813E9"/>
    <w:rsid w:val="007F46D3"/>
    <w:rsid w:val="00821AF5"/>
    <w:rsid w:val="00824426"/>
    <w:rsid w:val="00852929"/>
    <w:rsid w:val="00864EE1"/>
    <w:rsid w:val="0087743E"/>
    <w:rsid w:val="008B7CFD"/>
    <w:rsid w:val="00915E76"/>
    <w:rsid w:val="009270F4"/>
    <w:rsid w:val="00933823"/>
    <w:rsid w:val="00940401"/>
    <w:rsid w:val="00942B02"/>
    <w:rsid w:val="009523C7"/>
    <w:rsid w:val="00957FB1"/>
    <w:rsid w:val="009644D0"/>
    <w:rsid w:val="00977A46"/>
    <w:rsid w:val="009B17D0"/>
    <w:rsid w:val="009B4CAE"/>
    <w:rsid w:val="009C47A9"/>
    <w:rsid w:val="009C58CF"/>
    <w:rsid w:val="009D32C2"/>
    <w:rsid w:val="009E7D8A"/>
    <w:rsid w:val="00A06FBB"/>
    <w:rsid w:val="00A32958"/>
    <w:rsid w:val="00A630E4"/>
    <w:rsid w:val="00A70D5D"/>
    <w:rsid w:val="00AA23A5"/>
    <w:rsid w:val="00AC5F2B"/>
    <w:rsid w:val="00AE0B91"/>
    <w:rsid w:val="00AE17C2"/>
    <w:rsid w:val="00B93B51"/>
    <w:rsid w:val="00BB2884"/>
    <w:rsid w:val="00BD647D"/>
    <w:rsid w:val="00BF585C"/>
    <w:rsid w:val="00C475FF"/>
    <w:rsid w:val="00C701B4"/>
    <w:rsid w:val="00C7117F"/>
    <w:rsid w:val="00C81550"/>
    <w:rsid w:val="00C975F7"/>
    <w:rsid w:val="00CB2DBC"/>
    <w:rsid w:val="00CC240E"/>
    <w:rsid w:val="00CE5D9D"/>
    <w:rsid w:val="00D1580D"/>
    <w:rsid w:val="00D429D3"/>
    <w:rsid w:val="00D622C1"/>
    <w:rsid w:val="00D720DC"/>
    <w:rsid w:val="00D936A2"/>
    <w:rsid w:val="00DB1719"/>
    <w:rsid w:val="00DD1A91"/>
    <w:rsid w:val="00DE09CB"/>
    <w:rsid w:val="00DF37DE"/>
    <w:rsid w:val="00E02BF2"/>
    <w:rsid w:val="00E22DEC"/>
    <w:rsid w:val="00E4165A"/>
    <w:rsid w:val="00E530C3"/>
    <w:rsid w:val="00EF255F"/>
    <w:rsid w:val="00F63DE2"/>
    <w:rsid w:val="00FA5C30"/>
    <w:rsid w:val="00F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E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1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DE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E22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DE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22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DE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6F0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1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DE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E22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DE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22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DE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6F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rikanth%20Reddy\Receipt%20Templates%20Category%201%20Individual%20Post\Fake%20Receipt%20Template\gas-station-rece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CE4E5-66D7-49D6-8F0B-5BF3DA688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gas-station-receipt.dotx</Template>
  <TotalTime>40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DELL</cp:lastModifiedBy>
  <cp:revision>11</cp:revision>
  <dcterms:created xsi:type="dcterms:W3CDTF">2018-12-01T11:12:00Z</dcterms:created>
  <dcterms:modified xsi:type="dcterms:W3CDTF">2018-12-01T11:52:00Z</dcterms:modified>
</cp:coreProperties>
</file>